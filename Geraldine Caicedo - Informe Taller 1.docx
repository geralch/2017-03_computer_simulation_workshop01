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21" w:rsidRDefault="00F53D21"/>
    <w:p w:rsidR="00FA75A5" w:rsidRDefault="00FA75A5" w:rsidP="000C1B7C">
      <w:pPr>
        <w:pStyle w:val="Title"/>
        <w:jc w:val="center"/>
      </w:pPr>
      <w:r>
        <w:t>T</w:t>
      </w:r>
      <w:r w:rsidR="000C1B7C">
        <w:t>aller # 0</w:t>
      </w:r>
      <w:r w:rsidR="00902F72">
        <w:t xml:space="preserve">1 | Generador de Números </w:t>
      </w:r>
      <w:proofErr w:type="spellStart"/>
      <w:r w:rsidR="00902F72">
        <w:t>Pseudo</w:t>
      </w:r>
      <w:proofErr w:type="spellEnd"/>
      <w:r w:rsidR="00902F72">
        <w:t xml:space="preserve"> </w:t>
      </w:r>
      <w:r w:rsidR="000C1B7C">
        <w:t>Aleatorios y Pruebas de Bondad</w:t>
      </w:r>
    </w:p>
    <w:p w:rsidR="000C1B7C" w:rsidRDefault="000C1B7C" w:rsidP="000C1B7C">
      <w:pPr>
        <w:pStyle w:val="Subtitle"/>
        <w:jc w:val="center"/>
      </w:pPr>
    </w:p>
    <w:p w:rsidR="00FA75A5" w:rsidRDefault="000C1B7C" w:rsidP="000C1B7C">
      <w:pPr>
        <w:pStyle w:val="Subtitle"/>
        <w:jc w:val="center"/>
      </w:pPr>
      <w:r>
        <w:t>Caicedo Hidalgo Geraldine [1527691] [</w:t>
      </w:r>
      <w:r w:rsidR="00CA0BDB">
        <w:t>g</w:t>
      </w:r>
      <w:r>
        <w:t xml:space="preserve">eraldine.caicedo@correounivalle.edu.co] </w:t>
      </w:r>
    </w:p>
    <w:p w:rsidR="00B2354E" w:rsidRDefault="00B2354E" w:rsidP="000C1B7C">
      <w:pPr>
        <w:jc w:val="center"/>
        <w:rPr>
          <w:rStyle w:val="BookTitle"/>
        </w:rPr>
        <w:sectPr w:rsidR="00B2354E" w:rsidSect="00101D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454" w:footer="708" w:gutter="0"/>
          <w:cols w:space="708"/>
          <w:titlePg/>
          <w:docGrid w:linePitch="360"/>
        </w:sectPr>
      </w:pPr>
    </w:p>
    <w:p w:rsidR="000C1B7C" w:rsidRDefault="00FA75A5" w:rsidP="00D76C64">
      <w:pPr>
        <w:ind w:left="142" w:right="69"/>
        <w:jc w:val="both"/>
        <w:rPr>
          <w:rStyle w:val="BookTitle"/>
        </w:rPr>
      </w:pPr>
      <w:r w:rsidRPr="00B2354E">
        <w:rPr>
          <w:rStyle w:val="BookTitle"/>
        </w:rPr>
        <w:t>Abstracto</w:t>
      </w:r>
      <w:r w:rsidR="000C1B7C">
        <w:rPr>
          <w:rStyle w:val="BookTitle"/>
        </w:rPr>
        <w:t xml:space="preserve"> </w:t>
      </w:r>
      <w:r w:rsidR="000C1B7C">
        <w:rPr>
          <w:rStyle w:val="BookTitle"/>
        </w:rPr>
        <w:t>–</w:t>
      </w:r>
      <w:r w:rsidR="000C1B7C">
        <w:rPr>
          <w:rStyle w:val="BookTitle"/>
        </w:rPr>
        <w:t xml:space="preserve"> </w:t>
      </w:r>
      <w:r w:rsidR="00286E35">
        <w:rPr>
          <w:rStyle w:val="BookTitle"/>
        </w:rPr>
        <w:t>Este documento presenta el an</w:t>
      </w:r>
      <w:r w:rsidR="00286E35">
        <w:rPr>
          <w:rStyle w:val="BookTitle"/>
        </w:rPr>
        <w:t>á</w:t>
      </w:r>
      <w:r w:rsidR="00286E35">
        <w:rPr>
          <w:rStyle w:val="BookTitle"/>
        </w:rPr>
        <w:t>lisis y explicaci</w:t>
      </w:r>
      <w:r w:rsidR="00286E35">
        <w:rPr>
          <w:rStyle w:val="BookTitle"/>
        </w:rPr>
        <w:t>ó</w:t>
      </w:r>
      <w:r w:rsidR="00286E35">
        <w:rPr>
          <w:rStyle w:val="BookTitle"/>
        </w:rPr>
        <w:t xml:space="preserve">n del taller </w:t>
      </w:r>
      <w:r w:rsidR="00D76C64">
        <w:rPr>
          <w:rStyle w:val="BookTitle"/>
        </w:rPr>
        <w:t>n</w:t>
      </w:r>
      <w:r w:rsidR="00D76C64">
        <w:rPr>
          <w:rStyle w:val="BookTitle"/>
        </w:rPr>
        <w:t>ú</w:t>
      </w:r>
      <w:r w:rsidR="00D76C64">
        <w:rPr>
          <w:rStyle w:val="BookTitle"/>
        </w:rPr>
        <w:t>mero</w:t>
      </w:r>
      <w:r w:rsidR="00286E35">
        <w:rPr>
          <w:rStyle w:val="BookTitle"/>
        </w:rPr>
        <w:t xml:space="preserve"> 1 de simulaci</w:t>
      </w:r>
      <w:r w:rsidR="00286E35">
        <w:rPr>
          <w:rStyle w:val="BookTitle"/>
        </w:rPr>
        <w:t>ó</w:t>
      </w:r>
      <w:r w:rsidR="00286E35">
        <w:rPr>
          <w:rStyle w:val="BookTitle"/>
        </w:rPr>
        <w:t>n computacional, el cual consiste en una implementaci</w:t>
      </w:r>
      <w:r w:rsidR="00286E35">
        <w:rPr>
          <w:rStyle w:val="BookTitle"/>
        </w:rPr>
        <w:t>ó</w:t>
      </w:r>
      <w:r w:rsidR="00286E35">
        <w:rPr>
          <w:rStyle w:val="BookTitle"/>
        </w:rPr>
        <w:t>n de un generador de n</w:t>
      </w:r>
      <w:r w:rsidR="00286E35">
        <w:rPr>
          <w:rStyle w:val="BookTitle"/>
        </w:rPr>
        <w:t>ú</w:t>
      </w:r>
      <w:r w:rsidR="00286E35">
        <w:rPr>
          <w:rStyle w:val="BookTitle"/>
        </w:rPr>
        <w:t xml:space="preserve">meros </w:t>
      </w:r>
      <w:proofErr w:type="spellStart"/>
      <w:r w:rsidR="00286E35">
        <w:rPr>
          <w:rStyle w:val="BookTitle"/>
        </w:rPr>
        <w:t>pseudo</w:t>
      </w:r>
      <w:proofErr w:type="spellEnd"/>
      <w:r w:rsidR="00902F72">
        <w:rPr>
          <w:rStyle w:val="BookTitle"/>
        </w:rPr>
        <w:t xml:space="preserve"> </w:t>
      </w:r>
      <w:r w:rsidR="00286E35">
        <w:rPr>
          <w:rStyle w:val="BookTitle"/>
        </w:rPr>
        <w:t xml:space="preserve">aleatorios </w:t>
      </w:r>
      <w:r w:rsidR="00D76C64">
        <w:rPr>
          <w:rStyle w:val="BookTitle"/>
        </w:rPr>
        <w:t>GEM y comparar con el generador propio del lenguaje de programaci</w:t>
      </w:r>
      <w:r w:rsidR="00D76C64">
        <w:rPr>
          <w:rStyle w:val="BookTitle"/>
        </w:rPr>
        <w:t>ó</w:t>
      </w:r>
      <w:r w:rsidR="00D76C64">
        <w:rPr>
          <w:rStyle w:val="BookTitle"/>
        </w:rPr>
        <w:t>n usado empleando las pruebas de bondad, Chi Cuadrado, Poker 2 y 3.</w:t>
      </w:r>
    </w:p>
    <w:p w:rsidR="00FA75A5" w:rsidRDefault="007A31D6" w:rsidP="00D76C64">
      <w:pPr>
        <w:ind w:left="142" w:right="69"/>
        <w:jc w:val="both"/>
      </w:pPr>
      <w:r>
        <w:rPr>
          <w:rStyle w:val="BookTitle"/>
        </w:rPr>
        <w:t>Í</w:t>
      </w:r>
      <w:r>
        <w:rPr>
          <w:rStyle w:val="BookTitle"/>
        </w:rPr>
        <w:t>ndice</w:t>
      </w:r>
      <w:r w:rsidR="000C1B7C">
        <w:rPr>
          <w:rStyle w:val="BookTitle"/>
        </w:rPr>
        <w:t xml:space="preserve"> de </w:t>
      </w:r>
      <w:r>
        <w:rPr>
          <w:rStyle w:val="BookTitle"/>
        </w:rPr>
        <w:t>T</w:t>
      </w:r>
      <w:r>
        <w:rPr>
          <w:rStyle w:val="BookTitle"/>
        </w:rPr>
        <w:t>é</w:t>
      </w:r>
      <w:r>
        <w:rPr>
          <w:rStyle w:val="BookTitle"/>
        </w:rPr>
        <w:t>rminos</w:t>
      </w:r>
      <w:r w:rsidR="000C1B7C">
        <w:rPr>
          <w:rStyle w:val="BookTitle"/>
        </w:rPr>
        <w:t xml:space="preserve"> </w:t>
      </w:r>
      <w:r w:rsidR="00D76C64">
        <w:rPr>
          <w:rStyle w:val="BookTitle"/>
        </w:rPr>
        <w:t>–</w:t>
      </w:r>
      <w:r w:rsidR="00902F72">
        <w:rPr>
          <w:rStyle w:val="BookTitle"/>
        </w:rPr>
        <w:t xml:space="preserve"> </w:t>
      </w:r>
      <w:proofErr w:type="spellStart"/>
      <w:r w:rsidR="00902F72">
        <w:rPr>
          <w:rStyle w:val="BookTitle"/>
        </w:rPr>
        <w:t>pseudo</w:t>
      </w:r>
      <w:proofErr w:type="spellEnd"/>
      <w:r w:rsidR="00902F72">
        <w:rPr>
          <w:rStyle w:val="BookTitle"/>
        </w:rPr>
        <w:t xml:space="preserve"> </w:t>
      </w:r>
      <w:r w:rsidR="00D76C64">
        <w:rPr>
          <w:rStyle w:val="BookTitle"/>
        </w:rPr>
        <w:t xml:space="preserve">aleatorios, generador, pruebas de bondad, GEM, </w:t>
      </w:r>
      <w:proofErr w:type="spellStart"/>
      <w:r w:rsidR="00D76C64">
        <w:rPr>
          <w:rStyle w:val="BookTitle"/>
        </w:rPr>
        <w:t>chi</w:t>
      </w:r>
      <w:proofErr w:type="spellEnd"/>
      <w:r w:rsidR="00D76C64">
        <w:rPr>
          <w:rStyle w:val="BookTitle"/>
        </w:rPr>
        <w:t xml:space="preserve"> cuadrado, </w:t>
      </w:r>
      <w:proofErr w:type="spellStart"/>
      <w:r w:rsidR="00D76C64">
        <w:rPr>
          <w:rStyle w:val="BookTitle"/>
        </w:rPr>
        <w:t>poker</w:t>
      </w:r>
      <w:proofErr w:type="spellEnd"/>
      <w:r w:rsidR="00D76C64">
        <w:rPr>
          <w:rStyle w:val="BookTitle"/>
        </w:rPr>
        <w:t>.</w:t>
      </w:r>
    </w:p>
    <w:p w:rsidR="006E500F" w:rsidRPr="006E500F" w:rsidRDefault="000C1B7C" w:rsidP="006A3F93">
      <w:pPr>
        <w:pStyle w:val="Heading1"/>
        <w:ind w:left="142" w:right="69"/>
      </w:pPr>
      <w:r>
        <w:t>GENERACION DE NUMEROS PSEUDO ALEATORIOS</w:t>
      </w:r>
    </w:p>
    <w:p w:rsidR="00D76C64" w:rsidRDefault="00D76C64" w:rsidP="00D76C64">
      <w:pPr>
        <w:jc w:val="both"/>
      </w:pPr>
      <w:r>
        <w:t>Para implementar el generador de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se utiliz</w:t>
      </w:r>
      <w:r>
        <w:t>ó</w:t>
      </w:r>
      <w:r>
        <w:t xml:space="preserve"> el lenguaje Java, utilizando el generador visto en clase (GEM) y el generador de n</w:t>
      </w:r>
      <w:r>
        <w:t>ú</w:t>
      </w:r>
      <w:r>
        <w:t>meros de aleatorios provisto por Java.</w:t>
      </w:r>
    </w:p>
    <w:p w:rsidR="00A146E5" w:rsidRDefault="00A146E5" w:rsidP="00D76C64">
      <w:pPr>
        <w:jc w:val="both"/>
      </w:pPr>
      <w:r>
        <w:t xml:space="preserve">Se garantiza en el </w:t>
      </w:r>
      <w:proofErr w:type="spellStart"/>
      <w:r w:rsidR="00902F72">
        <w:t>codigo</w:t>
      </w:r>
      <w:proofErr w:type="spellEnd"/>
      <w:r>
        <w:t xml:space="preserve"> que el generador tenga una semilla diferente de 0.</w:t>
      </w:r>
    </w:p>
    <w:p w:rsidR="000C1B7C" w:rsidRDefault="000C1B7C" w:rsidP="00D76C64">
      <w:pPr>
        <w:pStyle w:val="Heading1"/>
        <w:ind w:left="142" w:right="69"/>
      </w:pPr>
      <w:r>
        <w:t>PRUEBAS DE BONDAD</w:t>
      </w:r>
    </w:p>
    <w:p w:rsidR="00A146E5" w:rsidRDefault="00A146E5" w:rsidP="00A146E5">
      <w:r>
        <w:t>Se realizar</w:t>
      </w:r>
      <w:r>
        <w:t>á</w:t>
      </w:r>
      <w:r>
        <w:t>n 3 pruebas diferentes a cada generador, Chi Cuadrado, Poker con dos decimales y con tres decimales.</w:t>
      </w:r>
    </w:p>
    <w:p w:rsidR="006A3F93" w:rsidRDefault="006A3F93" w:rsidP="006A3F93">
      <w:pPr>
        <w:jc w:val="both"/>
      </w:pPr>
      <w:r>
        <w:t>Las pruebas se har</w:t>
      </w:r>
      <w:r>
        <w:t>á</w:t>
      </w:r>
      <w:r>
        <w:t>n para dos cantidades de datos, 1</w:t>
      </w:r>
      <w:r w:rsidR="006115CA">
        <w:t>.</w:t>
      </w:r>
      <w:r>
        <w:t>000 y 10</w:t>
      </w:r>
      <w:r w:rsidR="006115CA">
        <w:t>.</w:t>
      </w:r>
      <w:r>
        <w:t>000.</w:t>
      </w:r>
    </w:p>
    <w:p w:rsidR="006A3F93" w:rsidRDefault="006A3F93" w:rsidP="006A3F93">
      <w:pPr>
        <w:jc w:val="both"/>
      </w:pPr>
      <w:r>
        <w:t xml:space="preserve">La prueba de </w:t>
      </w:r>
      <w:r w:rsidRPr="00BE1BAD">
        <w:rPr>
          <w:b/>
        </w:rPr>
        <w:t>Chi Cuadrado</w:t>
      </w:r>
      <w:r>
        <w:t xml:space="preserve"> se utiliza para comparar el comportamiento de los datos generados con la distribuci</w:t>
      </w:r>
      <w:r>
        <w:t>ó</w:t>
      </w:r>
      <w:r>
        <w:t xml:space="preserve">n uniforme 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.</w:t>
      </w:r>
    </w:p>
    <w:p w:rsidR="006A3F93" w:rsidRDefault="006A3F93" w:rsidP="006A3F93">
      <w:pPr>
        <w:jc w:val="both"/>
      </w:pPr>
      <w:r>
        <w:t>En esta prueba se calcula el n</w:t>
      </w:r>
      <w:r>
        <w:t>ú</w:t>
      </w:r>
      <w:r>
        <w:t>mero de clases, los grados de libertad los cuales para las cantidades de datos es:</w:t>
      </w:r>
    </w:p>
    <w:p w:rsidR="006A3F93" w:rsidRDefault="006A3F93" w:rsidP="006A3F93">
      <w:pPr>
        <w:jc w:val="both"/>
      </w:pPr>
      <w:r>
        <w:t>Para 1</w:t>
      </w:r>
      <w:r w:rsidR="006115CA">
        <w:t>.</w:t>
      </w:r>
      <w:r>
        <w:t>000:</w:t>
      </w:r>
    </w:p>
    <w:p w:rsidR="006A3F93" w:rsidRPr="006E500F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 xml:space="preserve">numero de clases=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cantidad de datos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000</m:t>
              </m:r>
            </m:e>
          </m:rad>
          <m:r>
            <w:rPr>
              <w:rFonts w:ascii="Cambria Math" w:hAnsi="Cambria Math"/>
            </w:rPr>
            <m:t xml:space="preserve">=31.62 ≅32 </m:t>
          </m:r>
        </m:oMath>
      </m:oMathPara>
    </w:p>
    <w:p w:rsidR="006A3F93" w:rsidRPr="006E500F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>grados de libertad=numero de clases-1=32-1=31</m:t>
          </m:r>
        </m:oMath>
      </m:oMathPara>
    </w:p>
    <w:p w:rsidR="006A3F93" w:rsidRDefault="006A3F93" w:rsidP="006A3F93">
      <w:pPr>
        <w:jc w:val="both"/>
      </w:pPr>
      <w:r>
        <w:t>Para 10</w:t>
      </w:r>
      <w:r w:rsidR="006115CA">
        <w:t>.</w:t>
      </w:r>
      <w:r>
        <w:t>000:</w:t>
      </w:r>
    </w:p>
    <w:p w:rsidR="006A3F93" w:rsidRPr="006E500F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 xml:space="preserve">numero de clases=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cantidad de datos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000</m:t>
              </m:r>
            </m:e>
          </m:rad>
          <m:r>
            <w:rPr>
              <w:rFonts w:ascii="Cambria Math" w:hAnsi="Cambria Math"/>
            </w:rPr>
            <m:t xml:space="preserve">=100 </m:t>
          </m:r>
        </m:oMath>
      </m:oMathPara>
    </w:p>
    <w:p w:rsidR="006A3F93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>grados de libertad=numero de clases-1=100-1=99</m:t>
          </m:r>
        </m:oMath>
      </m:oMathPara>
    </w:p>
    <w:p w:rsidR="006A3F93" w:rsidRDefault="006A3F93" w:rsidP="006A3F93">
      <w:pPr>
        <w:jc w:val="both"/>
      </w:pPr>
      <w:r>
        <w:t xml:space="preserve">Se clasifican los </w:t>
      </w:r>
      <m:oMath>
        <m:r>
          <w:rPr>
            <w:rFonts w:ascii="Cambria Math" w:hAnsi="Cambria Math"/>
          </w:rPr>
          <m:t>n</m:t>
        </m:r>
      </m:oMath>
      <w:r>
        <w:t xml:space="preserve"> datos 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 clases de frecuencia obtenida, se calcula la frecuencia esperada y el </w:t>
      </w:r>
      <w:proofErr w:type="spellStart"/>
      <w:r>
        <w:t>chi</w:t>
      </w:r>
      <w:proofErr w:type="spellEnd"/>
      <w:r>
        <w:t xml:space="preserve"> cuadrado calculado para cada clase, como es uniforme, la frecuencia esperada es igual para todos.</w:t>
      </w:r>
    </w:p>
    <w:p w:rsidR="006A3F93" w:rsidRPr="006A3F93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 xml:space="preserve">FE=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numero de datos</m:t>
              </m:r>
            </m:num>
            <m:den>
              <m:r>
                <w:rPr>
                  <w:rFonts w:ascii="Cambria Math" w:hAnsi="Cambria Math"/>
                </w:rPr>
                <m:t>numero de clases</m:t>
              </m:r>
            </m:den>
          </m:f>
        </m:oMath>
      </m:oMathPara>
    </w:p>
    <w:p w:rsidR="006A3F93" w:rsidRDefault="006A3F93" w:rsidP="006A3F93">
      <w:pPr>
        <w:jc w:val="both"/>
      </w:pPr>
      <w:r>
        <w:t>Que para las dos cantidades de datos seria:</w:t>
      </w:r>
    </w:p>
    <w:p w:rsidR="006A3F93" w:rsidRPr="006A3F93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>n=1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000;  FE=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=31.25</m:t>
          </m:r>
        </m:oMath>
      </m:oMathPara>
    </w:p>
    <w:p w:rsidR="006A3F93" w:rsidRDefault="006A3F93" w:rsidP="006A3F93">
      <w:pPr>
        <w:jc w:val="both"/>
      </w:pPr>
      <m:oMathPara>
        <m:oMath>
          <m:r>
            <w:rPr>
              <w:rFonts w:ascii="Cambria Math" w:hAnsi="Cambria Math"/>
            </w:rPr>
            <m:t>n=10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000;  FE=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=100</m:t>
          </m:r>
        </m:oMath>
      </m:oMathPara>
    </w:p>
    <w:p w:rsidR="006A3F93" w:rsidRDefault="006A3F93" w:rsidP="006A3F93">
      <w:pPr>
        <w:jc w:val="both"/>
      </w:pPr>
      <w:r>
        <w:t xml:space="preserve">Para calcular </w:t>
      </w:r>
      <w:proofErr w:type="spellStart"/>
      <w:r>
        <w:t>chi</w:t>
      </w:r>
      <w:proofErr w:type="spellEnd"/>
      <w:r>
        <w:t xml:space="preserve"> cuadrado calculado se utiliza la siguiente formula:</w:t>
      </w:r>
    </w:p>
    <w:p w:rsidR="006A3F93" w:rsidRDefault="006A3F93" w:rsidP="006A3F93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6A3F93" w:rsidRDefault="002A2531" w:rsidP="006A3F93">
      <w:pPr>
        <w:jc w:val="both"/>
      </w:pPr>
      <w:r>
        <w:lastRenderedPageBreak/>
        <w:t xml:space="preserve">Teniendo en cuanta que el valor de confianza dado para calcula </w:t>
      </w:r>
      <w:proofErr w:type="spellStart"/>
      <w:r>
        <w:t>chi</w:t>
      </w:r>
      <w:proofErr w:type="spellEnd"/>
      <w:r>
        <w:t xml:space="preserve"> cuadrado es </w:t>
      </w:r>
      <m:oMath>
        <m:r>
          <w:rPr>
            <w:rFonts w:ascii="Cambria Math" w:hAnsi="Cambria Math"/>
          </w:rPr>
          <m:t>∝ =0,1</m:t>
        </m:r>
      </m:oMath>
      <w:r>
        <w:t xml:space="preserve"> se tiene el valor del </w:t>
      </w:r>
      <w:proofErr w:type="spellStart"/>
      <w:r>
        <w:t>chi</w:t>
      </w:r>
      <w:proofErr w:type="spellEnd"/>
      <w:r>
        <w:t xml:space="preserve"> cuadrado critico seg</w:t>
      </w:r>
      <w:r>
        <w:t>ú</w:t>
      </w:r>
      <w:r>
        <w:t>n el n</w:t>
      </w:r>
      <w:r>
        <w:t>ú</w:t>
      </w:r>
      <w:r>
        <w:t>mero de datos.</w:t>
      </w:r>
    </w:p>
    <w:p w:rsidR="002A2531" w:rsidRPr="002A2531" w:rsidRDefault="002A2531" w:rsidP="006A3F93">
      <w:pPr>
        <w:jc w:val="both"/>
      </w:pPr>
      <m:oMathPara>
        <m:oMath>
          <m:r>
            <w:rPr>
              <w:rFonts w:ascii="Cambria Math" w:hAnsi="Cambria Math"/>
            </w:rPr>
            <m:t>n=1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000;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41.4217</m:t>
          </m:r>
        </m:oMath>
      </m:oMathPara>
    </w:p>
    <w:p w:rsidR="002A2531" w:rsidRDefault="002A2531" w:rsidP="006A3F93">
      <w:pPr>
        <w:jc w:val="both"/>
      </w:pPr>
      <m:oMathPara>
        <m:oMath>
          <m:r>
            <w:rPr>
              <w:rFonts w:ascii="Cambria Math" w:hAnsi="Cambria Math"/>
            </w:rPr>
            <m:t>n=10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000;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118.498</m:t>
          </m:r>
        </m:oMath>
      </m:oMathPara>
    </w:p>
    <w:p w:rsidR="006A3F93" w:rsidRDefault="006A3F93" w:rsidP="006A3F93">
      <w:pPr>
        <w:jc w:val="both"/>
      </w:pPr>
      <w:r>
        <w:t xml:space="preserve">Las pruebas de </w:t>
      </w:r>
      <w:r w:rsidRPr="00BE1BAD">
        <w:rPr>
          <w:b/>
        </w:rPr>
        <w:t>Poker</w:t>
      </w:r>
      <w:r>
        <w:t xml:space="preserve"> se utilizan para analizar si los datos generados se comportan como datos verdaderamente aleatorios.</w:t>
      </w:r>
      <w:r w:rsidR="002A2531">
        <w:t xml:space="preserve"> </w:t>
      </w:r>
    </w:p>
    <w:p w:rsidR="006B3C14" w:rsidRDefault="006B3C14" w:rsidP="006A3F93">
      <w:pPr>
        <w:jc w:val="both"/>
      </w:pPr>
      <w:r>
        <w:t xml:space="preserve">Para esta prueba se toman </w:t>
      </w:r>
      <m:oMath>
        <m:r>
          <w:rPr>
            <w:rFonts w:ascii="Cambria Math" w:hAnsi="Cambria Math"/>
          </w:rPr>
          <m:t>k</m:t>
        </m:r>
      </m:oMath>
      <w:r>
        <w:t xml:space="preserve"> d</w:t>
      </w:r>
      <w:r>
        <w:t>í</w:t>
      </w:r>
      <w:r>
        <w:t xml:space="preserve">gitos decimales de un </w:t>
      </w:r>
      <w:r w:rsidR="00902F72">
        <w:t>n</w:t>
      </w:r>
      <w:r w:rsidR="00902F72">
        <w:t>ú</w:t>
      </w:r>
      <w:r w:rsidR="00902F72">
        <w:t>mero</w:t>
      </w:r>
      <w:r>
        <w:t xml:space="preserve"> </w:t>
      </w:r>
      <w:proofErr w:type="spellStart"/>
      <w:r>
        <w:t>pseudo</w:t>
      </w:r>
      <w:proofErr w:type="spellEnd"/>
      <w:r>
        <w:t xml:space="preserve"> aleatorio como una mano de k cartas de un juego de cartas, que est</w:t>
      </w:r>
      <w:r>
        <w:t>á</w:t>
      </w:r>
      <w:r>
        <w:t>n numeradas de 0 a 9.</w:t>
      </w:r>
    </w:p>
    <w:p w:rsidR="006B3C14" w:rsidRDefault="006B3C14" w:rsidP="006A3F93">
      <w:pPr>
        <w:jc w:val="both"/>
      </w:pPr>
      <w:r>
        <w:t>Si estos n</w:t>
      </w:r>
      <w:r>
        <w:t>ú</w:t>
      </w:r>
      <w:r>
        <w:t xml:space="preserve">meros son independientes, deben ocurrir los mismos patrones, y con las mismas probabilidades que en un juego de </w:t>
      </w:r>
      <w:proofErr w:type="spellStart"/>
      <w:r>
        <w:t>poker</w:t>
      </w:r>
      <w:proofErr w:type="spellEnd"/>
      <w:r>
        <w:t>:</w:t>
      </w:r>
    </w:p>
    <w:p w:rsidR="006B3C14" w:rsidRDefault="006B3C14" w:rsidP="006B3C14">
      <w:pPr>
        <w:pStyle w:val="ListParagraph"/>
        <w:numPr>
          <w:ilvl w:val="0"/>
          <w:numId w:val="3"/>
        </w:numPr>
        <w:jc w:val="both"/>
      </w:pPr>
      <w:r>
        <w:t>Todas las cartas iguales</w:t>
      </w:r>
    </w:p>
    <w:p w:rsidR="006B3C14" w:rsidRDefault="006B3C14" w:rsidP="006B3C14">
      <w:pPr>
        <w:pStyle w:val="ListParagraph"/>
        <w:numPr>
          <w:ilvl w:val="0"/>
          <w:numId w:val="3"/>
        </w:numPr>
        <w:jc w:val="both"/>
      </w:pPr>
      <w:r>
        <w:t>Cartas en orden creciente o decreciente</w:t>
      </w:r>
    </w:p>
    <w:p w:rsidR="006B3C14" w:rsidRDefault="006B3C14" w:rsidP="006B3C14">
      <w:pPr>
        <w:jc w:val="both"/>
      </w:pPr>
      <w:r>
        <w:t xml:space="preserve">Se buscan patrones que sucedan en </w:t>
      </w:r>
      <w:r w:rsidR="00902F72">
        <w:t>secuencias</w:t>
      </w:r>
      <w:r>
        <w:t xml:space="preserve"> aleatorias de n</w:t>
      </w:r>
      <w:r>
        <w:t>ú</w:t>
      </w:r>
      <w:r>
        <w:t>meros del 0 al 9, agrupados en sub</w:t>
      </w:r>
      <w:r w:rsidR="00902F72">
        <w:t xml:space="preserve"> </w:t>
      </w:r>
      <w:r>
        <w:t>secuencias de tama</w:t>
      </w:r>
      <w:r>
        <w:t>ñ</w:t>
      </w:r>
      <w:r>
        <w:t>o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 (las manos). Los patrones deben ser mutuamente disjuntos y exhaustivos.</w:t>
      </w:r>
    </w:p>
    <w:p w:rsidR="006B3C14" w:rsidRDefault="006B3C14" w:rsidP="006B3C14">
      <w:pPr>
        <w:jc w:val="both"/>
      </w:pPr>
      <w:r>
        <w:t xml:space="preserve">Se </w:t>
      </w:r>
      <w:r w:rsidR="00902F72">
        <w:t>calculan</w:t>
      </w:r>
      <w:r>
        <w:t xml:space="preserve"> las probabilidades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902F72">
        <w:t>te</w:t>
      </w:r>
      <w:r w:rsidR="00902F72">
        <w:t>ó</w:t>
      </w:r>
      <w:r w:rsidR="00902F72">
        <w:t>ricas</w:t>
      </w:r>
      <w:r>
        <w:t xml:space="preserve"> de cada patr</w:t>
      </w:r>
      <w:r>
        <w:t>ó</w:t>
      </w:r>
      <w:r>
        <w:t xml:space="preserve">n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:rsidR="006B3C14" w:rsidRDefault="006B3C14" w:rsidP="006B3C14">
      <w:pPr>
        <w:jc w:val="both"/>
      </w:pPr>
      <w:r>
        <w:t xml:space="preserve">Se aplica la </w:t>
      </w:r>
      <w:r w:rsidR="00902F72">
        <w:t>prueba</w:t>
      </w:r>
      <w:r>
        <w:t xml:space="preserve"> </w:t>
      </w:r>
      <w:proofErr w:type="spellStart"/>
      <w:r>
        <w:t>chi</w:t>
      </w:r>
      <w:proofErr w:type="spellEnd"/>
      <w:r>
        <w:t xml:space="preserve"> cuadrado donde las calases corresponde a los patrones, las frecuencias observadas se determinan con las manos y las frecuencias esperadas de un patr</w:t>
      </w:r>
      <w:r>
        <w:t>ó</w:t>
      </w:r>
      <w:r>
        <w:t xml:space="preserve">n </w:t>
      </w:r>
      <m:oMath>
        <m:r>
          <w:rPr>
            <w:rFonts w:ascii="Cambria Math" w:hAnsi="Cambria Math"/>
          </w:rPr>
          <m:t>i</m:t>
        </m:r>
      </m:oMath>
      <w:r>
        <w:t xml:space="preserve"> corresponde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*n</m:t>
        </m:r>
      </m:oMath>
    </w:p>
    <w:p w:rsidR="006B3C14" w:rsidRDefault="006B3C14" w:rsidP="006B3C14">
      <w:pPr>
        <w:jc w:val="both"/>
      </w:pPr>
      <w:r>
        <w:t xml:space="preserve">Para la prueba de </w:t>
      </w:r>
      <w:r w:rsidRPr="00902F72">
        <w:rPr>
          <w:b/>
        </w:rPr>
        <w:t>2</w:t>
      </w:r>
      <w:r>
        <w:t xml:space="preserve"> </w:t>
      </w:r>
      <w:r w:rsidR="00902F72">
        <w:t>decimales las frecuencias observadas son:</w:t>
      </w:r>
    </w:p>
    <w:p w:rsidR="00902F72" w:rsidRDefault="00902F72" w:rsidP="00902F72">
      <w:pPr>
        <w:pStyle w:val="ListParagraph"/>
        <w:numPr>
          <w:ilvl w:val="0"/>
          <w:numId w:val="4"/>
        </w:numPr>
        <w:jc w:val="both"/>
      </w:pPr>
      <w:r>
        <w:t xml:space="preserve">2 </w:t>
      </w:r>
      <w:r w:rsidR="00B9054C">
        <w:t>n</w:t>
      </w:r>
      <w:r w:rsidR="00B9054C">
        <w:t>ú</w:t>
      </w:r>
      <w:r w:rsidR="00B9054C">
        <w:t>meros</w:t>
      </w:r>
      <w:r>
        <w:t xml:space="preserve"> iguales</w:t>
      </w:r>
    </w:p>
    <w:p w:rsidR="00902F72" w:rsidRDefault="00902F72" w:rsidP="00902F72">
      <w:pPr>
        <w:pStyle w:val="ListParagraph"/>
        <w:numPr>
          <w:ilvl w:val="0"/>
          <w:numId w:val="4"/>
        </w:numPr>
        <w:jc w:val="both"/>
      </w:pPr>
      <w:r>
        <w:t xml:space="preserve">2 </w:t>
      </w:r>
      <w:r w:rsidR="00B9054C">
        <w:t>n</w:t>
      </w:r>
      <w:r w:rsidR="00B9054C">
        <w:t>ú</w:t>
      </w:r>
      <w:r w:rsidR="00B9054C">
        <w:t>meros</w:t>
      </w:r>
      <w:r>
        <w:t xml:space="preserve"> diferentes</w:t>
      </w:r>
    </w:p>
    <w:p w:rsidR="00902F72" w:rsidRDefault="00902F72" w:rsidP="00902F72">
      <w:pPr>
        <w:jc w:val="both"/>
      </w:pPr>
      <w:r>
        <w:t xml:space="preserve">Para la prueba de </w:t>
      </w:r>
      <w:r w:rsidRPr="00902F72">
        <w:rPr>
          <w:b/>
        </w:rPr>
        <w:t>3</w:t>
      </w:r>
      <w:r>
        <w:t xml:space="preserve"> decimales las frecuencias observadas son:</w:t>
      </w:r>
    </w:p>
    <w:p w:rsidR="00902F72" w:rsidRDefault="00902F72" w:rsidP="00902F72">
      <w:pPr>
        <w:pStyle w:val="ListParagraph"/>
        <w:numPr>
          <w:ilvl w:val="0"/>
          <w:numId w:val="5"/>
        </w:numPr>
        <w:jc w:val="both"/>
      </w:pPr>
      <w:r>
        <w:t xml:space="preserve">3 </w:t>
      </w:r>
      <w:r w:rsidR="00B9054C">
        <w:t>n</w:t>
      </w:r>
      <w:r w:rsidR="00B9054C">
        <w:t>ú</w:t>
      </w:r>
      <w:r w:rsidR="00B9054C">
        <w:t>meros</w:t>
      </w:r>
      <w:r>
        <w:t xml:space="preserve"> iguales</w:t>
      </w:r>
    </w:p>
    <w:p w:rsidR="00902F72" w:rsidRDefault="00902F72" w:rsidP="00902F72">
      <w:pPr>
        <w:pStyle w:val="ListParagraph"/>
        <w:numPr>
          <w:ilvl w:val="0"/>
          <w:numId w:val="5"/>
        </w:numPr>
        <w:jc w:val="both"/>
      </w:pPr>
      <w:r>
        <w:t>2 iguales y 1 diferente</w:t>
      </w:r>
    </w:p>
    <w:p w:rsidR="00902F72" w:rsidRDefault="00902F72" w:rsidP="00902F72">
      <w:pPr>
        <w:pStyle w:val="ListParagraph"/>
        <w:numPr>
          <w:ilvl w:val="0"/>
          <w:numId w:val="5"/>
        </w:numPr>
        <w:jc w:val="both"/>
      </w:pPr>
      <w:r>
        <w:t xml:space="preserve">3 </w:t>
      </w:r>
      <w:r w:rsidR="00B9054C">
        <w:t>n</w:t>
      </w:r>
      <w:r w:rsidR="00B9054C">
        <w:t>ú</w:t>
      </w:r>
      <w:r w:rsidR="00B9054C">
        <w:t>meros</w:t>
      </w:r>
      <w:r>
        <w:t xml:space="preserve"> diferentes</w:t>
      </w:r>
    </w:p>
    <w:p w:rsidR="0052626D" w:rsidRPr="00A146E5" w:rsidRDefault="0052626D" w:rsidP="0052626D">
      <w:r>
        <w:rPr>
          <w:rFonts w:ascii="CMSS8" w:hAnsi="CMSS8" w:cs="CMSS8"/>
          <w:color w:val="FFFFFF"/>
          <w:sz w:val="12"/>
          <w:szCs w:val="12"/>
        </w:rPr>
        <w:t>Irene</w:t>
      </w:r>
    </w:p>
    <w:p w:rsidR="000C1B7C" w:rsidRDefault="000C1B7C" w:rsidP="00D76C64">
      <w:pPr>
        <w:pStyle w:val="Heading2"/>
        <w:ind w:left="142" w:right="69"/>
      </w:pPr>
      <w:r>
        <w:t>GENERADOR GEM</w:t>
      </w:r>
    </w:p>
    <w:p w:rsidR="00A146E5" w:rsidRDefault="00A146E5" w:rsidP="00A146E5">
      <w:r>
        <w:t>El generador GEM se implementa con la relaci</w:t>
      </w:r>
      <w:r>
        <w:t>ó</w:t>
      </w:r>
      <w:r>
        <w:t>n de recurrencia:</w:t>
      </w:r>
    </w:p>
    <w:p w:rsidR="00A146E5" w:rsidRPr="00BE1BAD" w:rsidRDefault="00A146E5" w:rsidP="00A146E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=semilla</m:t>
          </m:r>
        </m:oMath>
      </m:oMathPara>
    </w:p>
    <w:p w:rsidR="00A146E5" w:rsidRPr="00BE1BAD" w:rsidRDefault="00A146E5" w:rsidP="00BE1B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E1BAD" w:rsidRDefault="00BE1BAD" w:rsidP="00BE1BAD">
      <w:pPr>
        <w:jc w:val="both"/>
      </w:pPr>
      <w:r>
        <w:t xml:space="preserve">Donde </w:t>
      </w:r>
      <m:oMath>
        <m:r>
          <w:rPr>
            <w:rFonts w:ascii="Cambria Math" w:hAnsi="Cambria Math"/>
          </w:rPr>
          <m:t>a</m:t>
        </m:r>
      </m:oMath>
      <w:r>
        <w:t xml:space="preserve"> es el multiplicador; </w:t>
      </w:r>
      <m:oMath>
        <m:r>
          <w:rPr>
            <w:rFonts w:ascii="Cambria Math" w:hAnsi="Cambria Math"/>
          </w:rPr>
          <m:t>c</m:t>
        </m:r>
      </m:oMath>
      <w:r>
        <w:t xml:space="preserve"> es el incremento y </w:t>
      </w:r>
      <m:oMath>
        <m:r>
          <w:rPr>
            <w:rFonts w:ascii="Cambria Math" w:hAnsi="Cambria Math"/>
          </w:rPr>
          <m:t>m</m:t>
        </m:r>
      </m:oMath>
      <w:r>
        <w:t xml:space="preserve"> es el modulo.</w:t>
      </w:r>
    </w:p>
    <w:p w:rsidR="00BE1BAD" w:rsidRPr="00A146E5" w:rsidRDefault="00BE1BAD" w:rsidP="00BE1BAD">
      <w:pPr>
        <w:jc w:val="both"/>
      </w:pPr>
      <w:r>
        <w:t xml:space="preserve">Se tiene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&lt;m</m:t>
        </m:r>
      </m:oMath>
      <w:r>
        <w:t xml:space="preserve"> , por eso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&lt;1</m:t>
        </m:r>
      </m:oMath>
      <w:r>
        <w:t>.</w:t>
      </w:r>
    </w:p>
    <w:p w:rsidR="000C1B7C" w:rsidRDefault="007A31D6" w:rsidP="00D76C64">
      <w:pPr>
        <w:pStyle w:val="Heading3"/>
        <w:ind w:left="142" w:right="69"/>
      </w:pPr>
      <w:r>
        <w:t>Chi cuadrado</w:t>
      </w:r>
    </w:p>
    <w:p w:rsidR="006115CA" w:rsidRPr="006115CA" w:rsidRDefault="006115CA" w:rsidP="00B9054C">
      <w:pPr>
        <w:jc w:val="both"/>
      </w:pPr>
      <w:r>
        <w:t xml:space="preserve">En la </w:t>
      </w:r>
      <w:r>
        <w:rPr>
          <w:i/>
        </w:rPr>
        <w:t>Imagen</w:t>
      </w:r>
      <w:r w:rsidRPr="006115CA">
        <w:rPr>
          <w:i/>
        </w:rPr>
        <w:t xml:space="preserve"> 1</w:t>
      </w:r>
      <w:r>
        <w:t xml:space="preserve"> se muestra el resultado del test Chi Cuadrado para 1.000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GEM.</w:t>
      </w:r>
    </w:p>
    <w:p w:rsidR="00BE1BAD" w:rsidRDefault="00902F72" w:rsidP="00BE1BAD">
      <w:r>
        <w:rPr>
          <w:noProof/>
        </w:rPr>
        <w:drawing>
          <wp:inline distT="0" distB="0" distL="0" distR="0" wp14:anchorId="700DA65D" wp14:editId="6150BDCD">
            <wp:extent cx="3106340" cy="3677285"/>
            <wp:effectExtent l="19050" t="19050" r="1841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410" t="26676" r="54071" b="13301"/>
                    <a:stretch/>
                  </pic:blipFill>
                  <pic:spPr bwMode="auto">
                    <a:xfrm>
                      <a:off x="0" y="0"/>
                      <a:ext cx="3145793" cy="3723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5CA" w:rsidRPr="006115CA" w:rsidRDefault="006115CA" w:rsidP="006115CA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1.</w:t>
      </w:r>
      <w:r>
        <w:rPr>
          <w:sz w:val="16"/>
          <w:szCs w:val="16"/>
        </w:rPr>
        <w:t xml:space="preserve"> Resultados Chi Cuadrado de 1.000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GEM</w:t>
      </w:r>
    </w:p>
    <w:p w:rsidR="006115CA" w:rsidRDefault="006115CA" w:rsidP="00B9054C">
      <w:pPr>
        <w:jc w:val="both"/>
      </w:pPr>
      <w:r>
        <w:t xml:space="preserve">En este caso se puede ver que el generador paso la prueba, ya que el </w:t>
      </w:r>
      <w:proofErr w:type="spellStart"/>
      <w:r>
        <w:t>chi</w:t>
      </w:r>
      <w:proofErr w:type="spellEnd"/>
      <w:r>
        <w:t xml:space="preserve"> cuadrado critico es mayor que el </w:t>
      </w:r>
      <w:proofErr w:type="spellStart"/>
      <w:r>
        <w:t>chi</w:t>
      </w:r>
      <w:proofErr w:type="spellEnd"/>
      <w:r>
        <w:t xml:space="preserve"> cuadrado calculado.</w:t>
      </w:r>
    </w:p>
    <w:p w:rsidR="006115CA" w:rsidRDefault="006115CA" w:rsidP="00B9054C">
      <w:pPr>
        <w:jc w:val="both"/>
      </w:pPr>
      <w:r>
        <w:lastRenderedPageBreak/>
        <w:t xml:space="preserve">En la </w:t>
      </w:r>
      <w:r>
        <w:rPr>
          <w:i/>
        </w:rPr>
        <w:t>Imagen 2</w:t>
      </w:r>
      <w:r>
        <w:t xml:space="preserve"> se muestra el resultado del test Chi Cuadrado para 10.000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GEM.</w:t>
      </w:r>
    </w:p>
    <w:p w:rsidR="002A759A" w:rsidRDefault="002A759A" w:rsidP="006115CA">
      <w:r>
        <w:rPr>
          <w:noProof/>
        </w:rPr>
        <w:drawing>
          <wp:inline distT="0" distB="0" distL="0" distR="0">
            <wp:extent cx="2905118" cy="7174523"/>
            <wp:effectExtent l="19050" t="19050" r="101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r="2305" b="662"/>
                    <a:stretch/>
                  </pic:blipFill>
                  <pic:spPr bwMode="auto">
                    <a:xfrm>
                      <a:off x="0" y="0"/>
                      <a:ext cx="2948249" cy="72810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59A" w:rsidRPr="006115CA" w:rsidRDefault="002A759A" w:rsidP="002A759A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2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Chi Cuadrado de 10.000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GEM</w:t>
      </w:r>
    </w:p>
    <w:p w:rsidR="002A759A" w:rsidRDefault="00B9054C" w:rsidP="00B9054C">
      <w:pPr>
        <w:jc w:val="both"/>
      </w:pPr>
      <w:r>
        <w:t>Tambi</w:t>
      </w:r>
      <w:r>
        <w:t>é</w:t>
      </w:r>
      <w:r>
        <w:t>n</w:t>
      </w:r>
      <w:r w:rsidR="002A759A">
        <w:t xml:space="preserve"> </w:t>
      </w:r>
      <w:r>
        <w:t>aqu</w:t>
      </w:r>
      <w:r>
        <w:t>í</w:t>
      </w:r>
      <w:r w:rsidR="002A759A">
        <w:t xml:space="preserve"> se puede ver que el generador paso la prueba, ya que el </w:t>
      </w:r>
      <w:proofErr w:type="spellStart"/>
      <w:r w:rsidR="002A759A">
        <w:t>chi</w:t>
      </w:r>
      <w:proofErr w:type="spellEnd"/>
      <w:r w:rsidR="002A759A">
        <w:t xml:space="preserve"> cuadrado critico es mayor que el </w:t>
      </w:r>
      <w:proofErr w:type="spellStart"/>
      <w:r w:rsidR="002A759A">
        <w:t>chi</w:t>
      </w:r>
      <w:proofErr w:type="spellEnd"/>
      <w:r w:rsidR="002A759A">
        <w:t xml:space="preserve"> cuadrado calculado.</w:t>
      </w:r>
    </w:p>
    <w:p w:rsidR="007A31D6" w:rsidRDefault="007A31D6" w:rsidP="00D76C64">
      <w:pPr>
        <w:pStyle w:val="Heading3"/>
        <w:ind w:left="142" w:right="69"/>
      </w:pPr>
      <w:r>
        <w:t>Poker 2</w:t>
      </w:r>
    </w:p>
    <w:p w:rsidR="00B9054C" w:rsidRDefault="00B9054C" w:rsidP="00B9054C">
      <w:pPr>
        <w:jc w:val="both"/>
      </w:pPr>
      <w:r>
        <w:t xml:space="preserve">En la </w:t>
      </w:r>
      <w:r>
        <w:rPr>
          <w:i/>
        </w:rPr>
        <w:t>Imagen 3</w:t>
      </w:r>
      <w:r>
        <w:t xml:space="preserve"> se muestra el resultado del test Poker con 2 decimales para 1.000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GEM.</w:t>
      </w:r>
    </w:p>
    <w:p w:rsidR="00510115" w:rsidRDefault="00510115" w:rsidP="002A759A">
      <w:r>
        <w:rPr>
          <w:noProof/>
        </w:rPr>
        <w:drawing>
          <wp:inline distT="0" distB="0" distL="0" distR="0" wp14:anchorId="111BD3B5" wp14:editId="73957E46">
            <wp:extent cx="3354705" cy="713651"/>
            <wp:effectExtent l="19050" t="19050" r="1714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17" t="36876" r="50637" b="50815"/>
                    <a:stretch/>
                  </pic:blipFill>
                  <pic:spPr bwMode="auto">
                    <a:xfrm>
                      <a:off x="0" y="0"/>
                      <a:ext cx="3409614" cy="7253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54C" w:rsidRDefault="00B9054C" w:rsidP="00B9054C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3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2 decimales de 1.000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GEM</w:t>
      </w:r>
    </w:p>
    <w:p w:rsidR="00B9054C" w:rsidRDefault="00B9054C" w:rsidP="00B9054C">
      <w:pPr>
        <w:jc w:val="both"/>
      </w:pPr>
      <w:proofErr w:type="spellStart"/>
      <w:r>
        <w:t>Aqui</w:t>
      </w:r>
      <w:proofErr w:type="spellEnd"/>
      <w:r>
        <w:t xml:space="preserve"> se puede ver que el generador paso la prueba, ya que el </w:t>
      </w:r>
      <w:proofErr w:type="spellStart"/>
      <w:r>
        <w:t>chi</w:t>
      </w:r>
      <w:proofErr w:type="spellEnd"/>
      <w:r>
        <w:t xml:space="preserve"> cuadrado critico es mayor que el </w:t>
      </w:r>
      <w:proofErr w:type="spellStart"/>
      <w:r>
        <w:t>chi</w:t>
      </w:r>
      <w:proofErr w:type="spellEnd"/>
      <w:r>
        <w:t xml:space="preserve"> cuadrado calculado.</w:t>
      </w:r>
    </w:p>
    <w:p w:rsidR="00B9054C" w:rsidRDefault="00B9054C" w:rsidP="00B9054C">
      <w:pPr>
        <w:jc w:val="both"/>
      </w:pPr>
      <w:r>
        <w:t xml:space="preserve">En la </w:t>
      </w:r>
      <w:r>
        <w:rPr>
          <w:i/>
        </w:rPr>
        <w:t>Imagen 4</w:t>
      </w:r>
      <w:r>
        <w:t xml:space="preserve"> se muestra el resultado del test Poker con 2 decimales para 10.000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GEM.</w:t>
      </w:r>
    </w:p>
    <w:p w:rsidR="002A759A" w:rsidRDefault="00510115" w:rsidP="002A759A">
      <w:r>
        <w:rPr>
          <w:noProof/>
        </w:rPr>
        <w:drawing>
          <wp:inline distT="0" distB="0" distL="0" distR="0" wp14:anchorId="0E580A94" wp14:editId="25F0AA1D">
            <wp:extent cx="3353863" cy="626013"/>
            <wp:effectExtent l="19050" t="19050" r="184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17" t="49268" r="47439" b="38870"/>
                    <a:stretch/>
                  </pic:blipFill>
                  <pic:spPr bwMode="auto">
                    <a:xfrm>
                      <a:off x="0" y="0"/>
                      <a:ext cx="3391152" cy="6329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54C" w:rsidRPr="006115CA" w:rsidRDefault="00B9054C" w:rsidP="00B9054C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4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2 decimales de 10.000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GEM</w:t>
      </w:r>
    </w:p>
    <w:p w:rsidR="00510115" w:rsidRPr="002A759A" w:rsidRDefault="00B9054C" w:rsidP="00B9054C">
      <w:pPr>
        <w:jc w:val="both"/>
      </w:pPr>
      <w:r>
        <w:t xml:space="preserve">En este caso se puede ver que el generador no paso la prueba, ya que el </w:t>
      </w:r>
      <w:proofErr w:type="spellStart"/>
      <w:r>
        <w:t>chi</w:t>
      </w:r>
      <w:proofErr w:type="spellEnd"/>
      <w:r>
        <w:t xml:space="preserve"> cuadrado critico es menor que el </w:t>
      </w:r>
      <w:proofErr w:type="spellStart"/>
      <w:r>
        <w:t>chi</w:t>
      </w:r>
      <w:proofErr w:type="spellEnd"/>
      <w:r>
        <w:t xml:space="preserve"> cuadrado calculado.</w:t>
      </w:r>
    </w:p>
    <w:p w:rsidR="007A31D6" w:rsidRDefault="007A31D6" w:rsidP="00D76C64">
      <w:pPr>
        <w:pStyle w:val="Heading3"/>
        <w:ind w:left="142" w:right="69"/>
      </w:pPr>
      <w:r>
        <w:t>Poker 3</w:t>
      </w:r>
    </w:p>
    <w:p w:rsidR="00B9054C" w:rsidRDefault="00B9054C" w:rsidP="00B9054C">
      <w:r>
        <w:t xml:space="preserve">En la </w:t>
      </w:r>
      <w:r>
        <w:rPr>
          <w:i/>
        </w:rPr>
        <w:t>Imagen 5</w:t>
      </w:r>
      <w:r>
        <w:t xml:space="preserve"> se muestra el resultado del test Poker con 3 decimales para 1.000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GEM.</w:t>
      </w:r>
    </w:p>
    <w:p w:rsidR="00B9054C" w:rsidRDefault="00510115" w:rsidP="002A759A">
      <w:r>
        <w:rPr>
          <w:noProof/>
        </w:rPr>
        <w:drawing>
          <wp:inline distT="0" distB="0" distL="0" distR="0" wp14:anchorId="111BD3B5" wp14:editId="73957E46">
            <wp:extent cx="3318510" cy="797560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17" t="60753" r="50181" b="25145"/>
                    <a:stretch/>
                  </pic:blipFill>
                  <pic:spPr bwMode="auto">
                    <a:xfrm>
                      <a:off x="0" y="0"/>
                      <a:ext cx="3451848" cy="82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54C" w:rsidRDefault="00B9054C" w:rsidP="00B9054C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5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3 decimales de 1.000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GEM</w:t>
      </w:r>
    </w:p>
    <w:p w:rsidR="00B9054C" w:rsidRPr="00B9054C" w:rsidRDefault="00B9054C" w:rsidP="00B9054C">
      <w:pPr>
        <w:jc w:val="both"/>
      </w:pPr>
      <w:r>
        <w:lastRenderedPageBreak/>
        <w:t xml:space="preserve">En esta prueba se puede ver que el generador paso la prueba, ya que el </w:t>
      </w:r>
      <w:proofErr w:type="spellStart"/>
      <w:r>
        <w:t>chi</w:t>
      </w:r>
      <w:proofErr w:type="spellEnd"/>
      <w:r>
        <w:t xml:space="preserve"> cuadrado critico es mayor que el </w:t>
      </w:r>
      <w:proofErr w:type="spellStart"/>
      <w:r>
        <w:t>chi</w:t>
      </w:r>
      <w:proofErr w:type="spellEnd"/>
      <w:r>
        <w:t xml:space="preserve"> cuadrado calculado.</w:t>
      </w:r>
    </w:p>
    <w:p w:rsidR="00B9054C" w:rsidRPr="00B9054C" w:rsidRDefault="00B9054C" w:rsidP="00B9054C">
      <w:pPr>
        <w:jc w:val="both"/>
      </w:pPr>
      <w:r>
        <w:t xml:space="preserve">En la </w:t>
      </w:r>
      <w:r>
        <w:rPr>
          <w:i/>
        </w:rPr>
        <w:t>Imagen 6</w:t>
      </w:r>
      <w:r>
        <w:t xml:space="preserve"> se muestra el resultado del test Poker con 3 decimales para 10.000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GEM.</w:t>
      </w:r>
    </w:p>
    <w:p w:rsidR="002A759A" w:rsidRDefault="00510115" w:rsidP="002A759A">
      <w:r>
        <w:rPr>
          <w:noProof/>
        </w:rPr>
        <w:drawing>
          <wp:inline distT="0" distB="0" distL="0" distR="0" wp14:anchorId="111BD3B5" wp14:editId="73957E46">
            <wp:extent cx="3129663" cy="692785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17" t="74100" r="47439" b="11833"/>
                    <a:stretch/>
                  </pic:blipFill>
                  <pic:spPr bwMode="auto">
                    <a:xfrm>
                      <a:off x="0" y="0"/>
                      <a:ext cx="3209086" cy="7103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54C" w:rsidRPr="006115CA" w:rsidRDefault="00B9054C" w:rsidP="00B9054C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6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3 decimales de 10.000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GEM</w:t>
      </w:r>
    </w:p>
    <w:p w:rsidR="00B9054C" w:rsidRDefault="00B9054C" w:rsidP="00B9054C">
      <w:pPr>
        <w:jc w:val="both"/>
      </w:pPr>
      <w:r>
        <w:t>En este caso tambi</w:t>
      </w:r>
      <w:r>
        <w:t>é</w:t>
      </w:r>
      <w:r>
        <w:t xml:space="preserve">n se puede ver que el generador paso la prueba, ya que el </w:t>
      </w:r>
      <w:proofErr w:type="spellStart"/>
      <w:r>
        <w:t>chi</w:t>
      </w:r>
      <w:proofErr w:type="spellEnd"/>
      <w:r>
        <w:t xml:space="preserve"> cuadrado critico es mayor que el </w:t>
      </w:r>
      <w:proofErr w:type="spellStart"/>
      <w:r>
        <w:t>chi</w:t>
      </w:r>
      <w:proofErr w:type="spellEnd"/>
      <w:r>
        <w:t xml:space="preserve"> cuadrado calculado.</w:t>
      </w:r>
    </w:p>
    <w:p w:rsidR="00B33F27" w:rsidRDefault="00B33F27" w:rsidP="00B9054C">
      <w:pPr>
        <w:jc w:val="both"/>
      </w:pPr>
    </w:p>
    <w:p w:rsidR="000C1B7C" w:rsidRDefault="000C1B7C" w:rsidP="00D76C64">
      <w:pPr>
        <w:pStyle w:val="Heading2"/>
        <w:ind w:left="142" w:right="69"/>
      </w:pPr>
      <w:r>
        <w:t>GENERADOR JAVA</w:t>
      </w:r>
    </w:p>
    <w:p w:rsidR="00B33F27" w:rsidRDefault="00B33F27" w:rsidP="00B33F27">
      <w:pPr>
        <w:jc w:val="both"/>
      </w:pPr>
      <w:r>
        <w:t>Al elegir el lenguaje de programaci</w:t>
      </w:r>
      <w:r>
        <w:t>ó</w:t>
      </w:r>
      <w:r>
        <w:t>n Java se utiliz</w:t>
      </w:r>
      <w:r>
        <w:t>ó</w:t>
      </w:r>
      <w:r>
        <w:t xml:space="preserve"> como generador de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alternativo </w:t>
      </w:r>
      <w:proofErr w:type="spellStart"/>
      <w:r w:rsidRPr="00B33F27">
        <w:rPr>
          <w:rFonts w:ascii="Courier New" w:hAnsi="Courier New" w:cs="Courier New"/>
        </w:rPr>
        <w:t>Util.Random</w:t>
      </w:r>
      <w:proofErr w:type="spellEnd"/>
      <w:r>
        <w:t xml:space="preserve"> para la comparaci</w:t>
      </w:r>
      <w:r>
        <w:t>ó</w:t>
      </w:r>
      <w:r>
        <w:t>n con el generador GEM.</w:t>
      </w:r>
    </w:p>
    <w:p w:rsidR="00B33F27" w:rsidRDefault="00B33F27" w:rsidP="00B33F27">
      <w:pPr>
        <w:jc w:val="both"/>
      </w:pPr>
      <w:r>
        <w:t>Este generador utiliza un generador lineal congruente y sus par</w:t>
      </w:r>
      <w:r>
        <w:t>á</w:t>
      </w:r>
      <w:r>
        <w:t>metros son tomados del generador UNIX rand48 con una ligera variaci</w:t>
      </w:r>
      <w:r>
        <w:t>ó</w:t>
      </w:r>
      <w:r>
        <w:t>n en la funci</w:t>
      </w:r>
      <w:r>
        <w:t>ó</w:t>
      </w:r>
      <w:r>
        <w:t xml:space="preserve">n de la semilla. </w:t>
      </w:r>
    </w:p>
    <w:p w:rsidR="00B33F27" w:rsidRDefault="00B33F27" w:rsidP="00B33F27">
      <w:pPr>
        <w:jc w:val="both"/>
      </w:pPr>
      <w:r>
        <w:t xml:space="preserve">El periodo de este generador 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48</m:t>
            </m:r>
          </m:sup>
        </m:sSup>
      </m:oMath>
      <w:r>
        <w:t>, y no puede producir todas las combinaciones de pares de 2 enteros posibles, y sus bits no son equitativamente aleatorios.</w:t>
      </w:r>
    </w:p>
    <w:p w:rsidR="007A31D6" w:rsidRDefault="007A31D6" w:rsidP="00D76C64">
      <w:pPr>
        <w:pStyle w:val="Heading3"/>
        <w:ind w:left="142" w:right="69"/>
      </w:pPr>
      <w:r>
        <w:t>Chi Cuadrado</w:t>
      </w:r>
    </w:p>
    <w:p w:rsidR="00E65338" w:rsidRPr="006115CA" w:rsidRDefault="00E65338" w:rsidP="00E65338">
      <w:pPr>
        <w:jc w:val="both"/>
      </w:pPr>
      <w:r>
        <w:t xml:space="preserve">En la </w:t>
      </w:r>
      <w:r>
        <w:rPr>
          <w:i/>
        </w:rPr>
        <w:t>Imagen 7</w:t>
      </w:r>
      <w:r>
        <w:t xml:space="preserve"> se muestra el resultado del test Chi Cuadrado para 1.000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Java.</w:t>
      </w:r>
    </w:p>
    <w:p w:rsidR="00627A85" w:rsidRDefault="00627A85" w:rsidP="00627A85">
      <w:pPr>
        <w:jc w:val="both"/>
      </w:pPr>
      <w:proofErr w:type="spellStart"/>
      <w:r>
        <w:t>Alli</w:t>
      </w:r>
      <w:proofErr w:type="spellEnd"/>
      <w:r>
        <w:t xml:space="preserve"> se puede ver que el generador paso la prueba, ya que el </w:t>
      </w:r>
      <w:proofErr w:type="spellStart"/>
      <w:r>
        <w:t>chi</w:t>
      </w:r>
      <w:proofErr w:type="spellEnd"/>
      <w:r>
        <w:t xml:space="preserve"> cuadrado critico es mayor que el </w:t>
      </w:r>
      <w:proofErr w:type="spellStart"/>
      <w:r>
        <w:t>chi</w:t>
      </w:r>
      <w:proofErr w:type="spellEnd"/>
      <w:r>
        <w:t xml:space="preserve"> cuadrado calculado.</w:t>
      </w:r>
    </w:p>
    <w:p w:rsidR="00627A85" w:rsidRDefault="00627A85" w:rsidP="00627A85">
      <w:pPr>
        <w:jc w:val="both"/>
      </w:pPr>
      <w:r>
        <w:t xml:space="preserve">En la </w:t>
      </w:r>
      <w:r>
        <w:rPr>
          <w:i/>
        </w:rPr>
        <w:t>Imagen 9</w:t>
      </w:r>
      <w:r>
        <w:t xml:space="preserve"> se muestra el resultado del test Chi Cuadrado para 10.000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Java.</w:t>
      </w:r>
    </w:p>
    <w:p w:rsidR="002A759A" w:rsidRDefault="00BD7505" w:rsidP="002A759A">
      <w:r>
        <w:rPr>
          <w:noProof/>
        </w:rPr>
        <w:drawing>
          <wp:inline distT="0" distB="0" distL="0" distR="0" wp14:anchorId="33387097" wp14:editId="50D784D4">
            <wp:extent cx="2967944" cy="3320757"/>
            <wp:effectExtent l="19050" t="19050" r="2349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520" t="21794" r="53499" b="18567"/>
                    <a:stretch/>
                  </pic:blipFill>
                  <pic:spPr bwMode="auto">
                    <a:xfrm>
                      <a:off x="0" y="0"/>
                      <a:ext cx="3035216" cy="3396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338" w:rsidRPr="006115CA" w:rsidRDefault="00E65338" w:rsidP="00E65338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7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Chi Cuadros de 1.000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Java</w:t>
      </w:r>
    </w:p>
    <w:p w:rsidR="00E65338" w:rsidRDefault="00627A85" w:rsidP="00E65338">
      <w:pPr>
        <w:jc w:val="both"/>
      </w:pPr>
      <w:r>
        <w:t xml:space="preserve">En la </w:t>
      </w:r>
      <w:r>
        <w:rPr>
          <w:i/>
        </w:rPr>
        <w:t>Imagen 9</w:t>
      </w:r>
      <w:r w:rsidR="00E65338">
        <w:t xml:space="preserve"> se puede ver que el generador paso la prueba, ya que el </w:t>
      </w:r>
      <w:proofErr w:type="spellStart"/>
      <w:r w:rsidR="00E65338">
        <w:t>chi</w:t>
      </w:r>
      <w:proofErr w:type="spellEnd"/>
      <w:r w:rsidR="00E65338">
        <w:t xml:space="preserve"> cuadrado critico es mayor que el </w:t>
      </w:r>
      <w:proofErr w:type="spellStart"/>
      <w:r w:rsidR="00E65338">
        <w:t>chi</w:t>
      </w:r>
      <w:proofErr w:type="spellEnd"/>
      <w:r w:rsidR="00E65338">
        <w:t xml:space="preserve"> cuadrado calculado.</w:t>
      </w:r>
    </w:p>
    <w:p w:rsidR="00E65338" w:rsidRDefault="00E65338" w:rsidP="00E65338">
      <w:pPr>
        <w:pStyle w:val="Heading3"/>
        <w:ind w:left="142" w:right="69"/>
      </w:pPr>
      <w:r>
        <w:t>Poker 2</w:t>
      </w:r>
    </w:p>
    <w:p w:rsidR="00E65338" w:rsidRDefault="00E65338" w:rsidP="00E65338">
      <w:pPr>
        <w:jc w:val="both"/>
      </w:pPr>
      <w:r>
        <w:t xml:space="preserve">En la </w:t>
      </w:r>
      <w:r>
        <w:rPr>
          <w:i/>
        </w:rPr>
        <w:t xml:space="preserve">Imagen </w:t>
      </w:r>
      <w:r w:rsidR="00627A85">
        <w:rPr>
          <w:i/>
        </w:rPr>
        <w:t>8</w:t>
      </w:r>
      <w:r>
        <w:t xml:space="preserve"> se muestra el resultado del test Poker con 2 decimales para 1.000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Java.</w:t>
      </w:r>
    </w:p>
    <w:p w:rsidR="00627A85" w:rsidRDefault="00627A85" w:rsidP="00E65338">
      <w:pPr>
        <w:jc w:val="both"/>
      </w:pPr>
      <w:r>
        <w:rPr>
          <w:noProof/>
        </w:rPr>
        <w:drawing>
          <wp:inline distT="0" distB="0" distL="0" distR="0" wp14:anchorId="69173A39" wp14:editId="3B218EE6">
            <wp:extent cx="3035595" cy="647114"/>
            <wp:effectExtent l="19050" t="19050" r="1270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775" t="37666" r="51029" b="50127"/>
                    <a:stretch/>
                  </pic:blipFill>
                  <pic:spPr bwMode="auto">
                    <a:xfrm>
                      <a:off x="0" y="0"/>
                      <a:ext cx="3339719" cy="7119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A85" w:rsidRPr="006115CA" w:rsidRDefault="00627A85" w:rsidP="00627A85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8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con 2 Decimales</w:t>
      </w:r>
      <w:r w:rsidR="00621221">
        <w:rPr>
          <w:sz w:val="16"/>
          <w:szCs w:val="16"/>
        </w:rPr>
        <w:t xml:space="preserve"> de 1</w:t>
      </w:r>
      <w:r>
        <w:rPr>
          <w:sz w:val="16"/>
          <w:szCs w:val="16"/>
        </w:rPr>
        <w:t>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Java</w:t>
      </w:r>
    </w:p>
    <w:p w:rsidR="00627A85" w:rsidRDefault="00627A85" w:rsidP="00627A85">
      <w:pPr>
        <w:jc w:val="both"/>
      </w:pPr>
      <w:r>
        <w:t>Este test muestra</w:t>
      </w:r>
      <w:r w:rsidR="00E65338">
        <w:t xml:space="preserve"> que el generador </w:t>
      </w:r>
      <w:r>
        <w:t xml:space="preserve">no </w:t>
      </w:r>
      <w:r w:rsidR="00E65338">
        <w:t xml:space="preserve">paso la prueba, ya que el </w:t>
      </w:r>
      <w:proofErr w:type="spellStart"/>
      <w:r w:rsidR="00E65338">
        <w:t>chi</w:t>
      </w:r>
      <w:proofErr w:type="spellEnd"/>
      <w:r w:rsidR="00E65338">
        <w:t xml:space="preserve"> cuadrado critico es </w:t>
      </w:r>
      <w:r>
        <w:t>menor</w:t>
      </w:r>
      <w:r w:rsidR="00E65338">
        <w:t xml:space="preserve"> que el </w:t>
      </w:r>
      <w:proofErr w:type="spellStart"/>
      <w:r w:rsidR="00E65338">
        <w:t>chi</w:t>
      </w:r>
      <w:proofErr w:type="spellEnd"/>
      <w:r w:rsidR="00E65338">
        <w:t xml:space="preserve"> cuadrado calculado.</w:t>
      </w:r>
    </w:p>
    <w:p w:rsidR="00627A85" w:rsidRPr="006115CA" w:rsidRDefault="00627A85" w:rsidP="00627A85">
      <w:pPr>
        <w:jc w:val="both"/>
      </w:pPr>
      <w:r>
        <w:t xml:space="preserve">En la </w:t>
      </w:r>
      <w:r>
        <w:rPr>
          <w:i/>
        </w:rPr>
        <w:t>Imagen 10</w:t>
      </w:r>
      <w:r>
        <w:t xml:space="preserve"> se muestra el resultado del test Poker con 2 decimales para 10.000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Java.</w:t>
      </w:r>
    </w:p>
    <w:p w:rsidR="00E65338" w:rsidRDefault="00E65338" w:rsidP="00E65338">
      <w:pPr>
        <w:jc w:val="both"/>
      </w:pPr>
    </w:p>
    <w:p w:rsidR="00E65338" w:rsidRDefault="00E65338" w:rsidP="00E65338">
      <w:pPr>
        <w:jc w:val="center"/>
      </w:pPr>
      <w:r>
        <w:rPr>
          <w:noProof/>
        </w:rPr>
        <w:lastRenderedPageBreak/>
        <w:drawing>
          <wp:inline distT="0" distB="0" distL="0" distR="0">
            <wp:extent cx="3137095" cy="7688893"/>
            <wp:effectExtent l="19050" t="19050" r="2540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77" cy="7696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E65338" w:rsidRPr="006115CA" w:rsidRDefault="00E65338" w:rsidP="00E65338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 w:rsidR="00627A85">
        <w:rPr>
          <w:b/>
          <w:sz w:val="16"/>
          <w:szCs w:val="16"/>
        </w:rPr>
        <w:t>9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Chi Cuadros de 10.000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Java</w:t>
      </w:r>
    </w:p>
    <w:p w:rsidR="002A759A" w:rsidRDefault="00627A85" w:rsidP="002A759A">
      <w:r>
        <w:rPr>
          <w:noProof/>
        </w:rPr>
        <w:drawing>
          <wp:inline distT="0" distB="0" distL="0" distR="0" wp14:anchorId="0C7AA7A4" wp14:editId="587DF98C">
            <wp:extent cx="2975317" cy="597614"/>
            <wp:effectExtent l="19050" t="19050" r="1587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775" t="49461" r="48965" b="38304"/>
                    <a:stretch/>
                  </pic:blipFill>
                  <pic:spPr bwMode="auto">
                    <a:xfrm>
                      <a:off x="0" y="0"/>
                      <a:ext cx="3058875" cy="6143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414" w:rsidRDefault="00207414" w:rsidP="00207414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10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con 2 Decimales de 10.000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Java</w:t>
      </w:r>
    </w:p>
    <w:p w:rsidR="00627A85" w:rsidRPr="00207414" w:rsidRDefault="00207414" w:rsidP="00627A85">
      <w:pPr>
        <w:jc w:val="both"/>
        <w:rPr>
          <w:sz w:val="16"/>
          <w:szCs w:val="16"/>
        </w:rPr>
      </w:pPr>
      <w:r>
        <w:t>Aqu</w:t>
      </w:r>
      <w:r>
        <w:t>í</w:t>
      </w:r>
      <w:r>
        <w:t xml:space="preserve"> se muestra que el generador no paso la prueba, ya que el </w:t>
      </w:r>
      <w:proofErr w:type="spellStart"/>
      <w:r>
        <w:t>chi</w:t>
      </w:r>
      <w:proofErr w:type="spellEnd"/>
      <w:r>
        <w:t xml:space="preserve"> cuadrado critico es menor que el </w:t>
      </w:r>
      <w:proofErr w:type="spellStart"/>
      <w:r>
        <w:t>chi</w:t>
      </w:r>
      <w:proofErr w:type="spellEnd"/>
      <w:r>
        <w:t xml:space="preserve"> cuadrado calculado.</w:t>
      </w:r>
    </w:p>
    <w:p w:rsidR="00627A85" w:rsidRDefault="00627A85" w:rsidP="00627A85">
      <w:pPr>
        <w:pStyle w:val="Heading3"/>
        <w:ind w:left="142" w:right="69"/>
      </w:pPr>
      <w:r>
        <w:t>Poker 3</w:t>
      </w:r>
    </w:p>
    <w:p w:rsidR="00207414" w:rsidRDefault="00207414" w:rsidP="00207414">
      <w:pPr>
        <w:jc w:val="both"/>
      </w:pPr>
      <w:r>
        <w:t xml:space="preserve">En la </w:t>
      </w:r>
      <w:r>
        <w:rPr>
          <w:i/>
        </w:rPr>
        <w:t>Imagen 1</w:t>
      </w:r>
      <w:r w:rsidR="00DD2717">
        <w:rPr>
          <w:i/>
        </w:rPr>
        <w:t>1</w:t>
      </w:r>
      <w:r>
        <w:t xml:space="preserve"> se muestra el resultado del test Poker con </w:t>
      </w:r>
      <w:r w:rsidR="00DD2717">
        <w:t>3</w:t>
      </w:r>
      <w:r>
        <w:t xml:space="preserve"> decimales para 1.000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Java.</w:t>
      </w:r>
      <w:r w:rsidRPr="00207414">
        <w:t xml:space="preserve"> </w:t>
      </w:r>
    </w:p>
    <w:p w:rsidR="00207414" w:rsidRPr="006115CA" w:rsidRDefault="00207414" w:rsidP="00207414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387B4625" wp14:editId="6C3EC651">
            <wp:extent cx="3070723" cy="738553"/>
            <wp:effectExtent l="19050" t="19050" r="15875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774" t="61256" r="50533" b="24760"/>
                    <a:stretch/>
                  </pic:blipFill>
                  <pic:spPr bwMode="auto">
                    <a:xfrm>
                      <a:off x="0" y="0"/>
                      <a:ext cx="3111807" cy="7484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414" w:rsidRDefault="00207414" w:rsidP="00207414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11.</w:t>
      </w:r>
      <w:r>
        <w:rPr>
          <w:sz w:val="16"/>
          <w:szCs w:val="16"/>
        </w:rPr>
        <w:t xml:space="preserve"> Resultados Poker con 3 Decimales de 1.000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Java</w:t>
      </w:r>
    </w:p>
    <w:p w:rsidR="00207414" w:rsidRDefault="00DD2717" w:rsidP="00207414">
      <w:pPr>
        <w:jc w:val="both"/>
        <w:rPr>
          <w:sz w:val="16"/>
          <w:szCs w:val="16"/>
        </w:rPr>
      </w:pPr>
      <w:r>
        <w:t>En esta imagen</w:t>
      </w:r>
      <w:r w:rsidR="00207414">
        <w:t xml:space="preserve"> se muestra que el generador paso la prueba, ya que el </w:t>
      </w:r>
      <w:proofErr w:type="spellStart"/>
      <w:r w:rsidR="00207414">
        <w:t>chi</w:t>
      </w:r>
      <w:proofErr w:type="spellEnd"/>
      <w:r w:rsidR="00207414">
        <w:t xml:space="preserve"> cuadrado critico es </w:t>
      </w:r>
      <w:r w:rsidR="00625E80">
        <w:t>mayor</w:t>
      </w:r>
      <w:r w:rsidR="00207414">
        <w:t xml:space="preserve"> que el </w:t>
      </w:r>
      <w:proofErr w:type="spellStart"/>
      <w:r w:rsidR="00207414">
        <w:t>chi</w:t>
      </w:r>
      <w:proofErr w:type="spellEnd"/>
      <w:r w:rsidR="00207414">
        <w:t xml:space="preserve"> cuadrado calculado.</w:t>
      </w:r>
    </w:p>
    <w:p w:rsidR="00207414" w:rsidRPr="00207414" w:rsidRDefault="00207414" w:rsidP="00207414">
      <w:pPr>
        <w:jc w:val="both"/>
      </w:pPr>
      <w:r>
        <w:t xml:space="preserve">En la </w:t>
      </w:r>
      <w:r>
        <w:rPr>
          <w:i/>
        </w:rPr>
        <w:t>Imagen 1</w:t>
      </w:r>
      <w:r w:rsidR="00625E80">
        <w:rPr>
          <w:i/>
        </w:rPr>
        <w:t>2</w:t>
      </w:r>
      <w:r>
        <w:t xml:space="preserve"> se muestra e</w:t>
      </w:r>
      <w:r w:rsidR="00625E80">
        <w:t>l resultado del test Poker con 3</w:t>
      </w:r>
      <w:r>
        <w:t xml:space="preserve"> decimales para 10.000 n</w:t>
      </w:r>
      <w:r>
        <w:t>ú</w:t>
      </w:r>
      <w:r>
        <w:t xml:space="preserve">meros </w:t>
      </w:r>
      <w:proofErr w:type="spellStart"/>
      <w:r>
        <w:t>pseudo</w:t>
      </w:r>
      <w:proofErr w:type="spellEnd"/>
      <w:r>
        <w:t xml:space="preserve"> aleatorios con el generador Java.</w:t>
      </w:r>
      <w:r w:rsidRPr="00207414">
        <w:t xml:space="preserve"> </w:t>
      </w:r>
    </w:p>
    <w:p w:rsidR="00207414" w:rsidRPr="006115CA" w:rsidRDefault="00207414" w:rsidP="00207414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3F4AF934" wp14:editId="3A470965">
            <wp:extent cx="3092023" cy="752621"/>
            <wp:effectExtent l="19050" t="19050" r="1333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775" t="74508" r="50864" b="11484"/>
                    <a:stretch/>
                  </pic:blipFill>
                  <pic:spPr bwMode="auto">
                    <a:xfrm>
                      <a:off x="0" y="0"/>
                      <a:ext cx="3102468" cy="7551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414" w:rsidRPr="006115CA" w:rsidRDefault="00207414" w:rsidP="00207414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Imagen</w:t>
      </w:r>
      <w:r w:rsidRPr="006115C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12</w:t>
      </w:r>
      <w:r w:rsidRPr="006115CA">
        <w:rPr>
          <w:b/>
          <w:sz w:val="16"/>
          <w:szCs w:val="16"/>
        </w:rPr>
        <w:t>.</w:t>
      </w:r>
      <w:r>
        <w:rPr>
          <w:sz w:val="16"/>
          <w:szCs w:val="16"/>
        </w:rPr>
        <w:t xml:space="preserve"> Resultados Poker con 3 Decimales de 10.000 n</w:t>
      </w:r>
      <w:r>
        <w:rPr>
          <w:sz w:val="16"/>
          <w:szCs w:val="16"/>
        </w:rPr>
        <w:t>ú</w:t>
      </w:r>
      <w:r>
        <w:rPr>
          <w:sz w:val="16"/>
          <w:szCs w:val="16"/>
        </w:rPr>
        <w:t>meros con Generador Java</w:t>
      </w:r>
    </w:p>
    <w:p w:rsidR="00207414" w:rsidRDefault="00207414" w:rsidP="00207414">
      <w:pPr>
        <w:jc w:val="both"/>
        <w:rPr>
          <w:sz w:val="16"/>
          <w:szCs w:val="16"/>
        </w:rPr>
      </w:pPr>
      <w:r>
        <w:t>Aqu</w:t>
      </w:r>
      <w:r>
        <w:t>í</w:t>
      </w:r>
      <w:r>
        <w:t xml:space="preserve"> se muestra que el generador paso la prueba, ya que el </w:t>
      </w:r>
      <w:proofErr w:type="spellStart"/>
      <w:r>
        <w:t>chi</w:t>
      </w:r>
      <w:proofErr w:type="spellEnd"/>
      <w:r>
        <w:t xml:space="preserve"> cuadrado critico es </w:t>
      </w:r>
      <w:r w:rsidR="00625E80">
        <w:t>mayor</w:t>
      </w:r>
      <w:r>
        <w:t xml:space="preserve"> que el </w:t>
      </w:r>
      <w:proofErr w:type="spellStart"/>
      <w:r>
        <w:t>chi</w:t>
      </w:r>
      <w:proofErr w:type="spellEnd"/>
      <w:r>
        <w:t xml:space="preserve"> cuadrado calculado.</w:t>
      </w:r>
    </w:p>
    <w:p w:rsidR="00FA75A5" w:rsidRDefault="00E65338" w:rsidP="00B9054C">
      <w:pPr>
        <w:pStyle w:val="Heading2"/>
      </w:pPr>
      <w:r>
        <w:t>ANALISIS DE LOS RESULTADOS</w:t>
      </w:r>
    </w:p>
    <w:p w:rsidR="00043F9A" w:rsidRDefault="00621221" w:rsidP="00621221">
      <w:pPr>
        <w:jc w:val="both"/>
      </w:pPr>
      <w:r>
        <w:t>Seg</w:t>
      </w:r>
      <w:r>
        <w:t>ú</w:t>
      </w:r>
      <w:r>
        <w:t xml:space="preserve">n los resultados arrojados por las pruebas, el generador GEM implementado solo falla para las pruebas </w:t>
      </w:r>
      <w:r w:rsidRPr="00621221">
        <w:rPr>
          <w:b/>
        </w:rPr>
        <w:t>de Poker con dos decimales</w:t>
      </w:r>
      <w:r>
        <w:t xml:space="preserve"> con una cantidad de n</w:t>
      </w:r>
      <w:r>
        <w:t>ú</w:t>
      </w:r>
      <w:r>
        <w:t>meros generados de 10.000, y el generador propio del lenguaje de programaci</w:t>
      </w:r>
      <w:r>
        <w:t>ó</w:t>
      </w:r>
      <w:r>
        <w:t xml:space="preserve">n Java, </w:t>
      </w:r>
      <w:r>
        <w:lastRenderedPageBreak/>
        <w:t xml:space="preserve">falla en las pruebas de independencia, </w:t>
      </w:r>
      <w:r w:rsidRPr="00621221">
        <w:rPr>
          <w:b/>
        </w:rPr>
        <w:t>Poker con dos decimales</w:t>
      </w:r>
      <w:r>
        <w:t xml:space="preserve"> en las dos cantidades de n</w:t>
      </w:r>
      <w:r>
        <w:t>ú</w:t>
      </w:r>
      <w:r>
        <w:t>meros probadas, 1.000 y 1000.</w:t>
      </w:r>
    </w:p>
    <w:p w:rsidR="00CF3B76" w:rsidRDefault="00CF3B76" w:rsidP="00621221">
      <w:pPr>
        <w:jc w:val="both"/>
      </w:pPr>
      <w:r>
        <w:t xml:space="preserve">Es decir que en las pruebas de uniformidad los dos generadores son aceptables, pero en las pruebas de independencia, pasan solo con la prueba de </w:t>
      </w:r>
      <w:r w:rsidRPr="00CF3B76">
        <w:rPr>
          <w:b/>
        </w:rPr>
        <w:t>Poker con tres decimales</w:t>
      </w:r>
      <w:r>
        <w:t>.</w:t>
      </w:r>
    </w:p>
    <w:p w:rsidR="00B9054C" w:rsidRPr="00B9054C" w:rsidRDefault="00B9054C" w:rsidP="00B9054C">
      <w:pPr>
        <w:pStyle w:val="Heading2"/>
      </w:pPr>
      <w:r>
        <w:t>BIBLIOGRAFIA</w:t>
      </w:r>
    </w:p>
    <w:p w:rsidR="00711D5E" w:rsidRDefault="00711D5E" w:rsidP="00711D5E">
      <w:pPr>
        <w:pStyle w:val="Quote"/>
        <w:numPr>
          <w:ilvl w:val="0"/>
          <w:numId w:val="6"/>
        </w:numPr>
        <w:ind w:right="69"/>
        <w:jc w:val="both"/>
        <w:rPr>
          <w:i w:val="0"/>
        </w:rPr>
      </w:pPr>
      <w:r>
        <w:rPr>
          <w:i w:val="0"/>
        </w:rPr>
        <w:t xml:space="preserve">Diapositivas de Clase </w:t>
      </w:r>
      <w:r>
        <w:rPr>
          <w:i w:val="0"/>
        </w:rPr>
        <w:t>–</w:t>
      </w:r>
      <w:r>
        <w:rPr>
          <w:i w:val="0"/>
        </w:rPr>
        <w:t xml:space="preserve"> Simulaci</w:t>
      </w:r>
      <w:r>
        <w:rPr>
          <w:i w:val="0"/>
        </w:rPr>
        <w:t>ó</w:t>
      </w:r>
      <w:r>
        <w:rPr>
          <w:i w:val="0"/>
        </w:rPr>
        <w:t>n Computacional [Marzo 2017]</w:t>
      </w:r>
    </w:p>
    <w:p w:rsidR="00711D5E" w:rsidRDefault="00711D5E" w:rsidP="00711D5E">
      <w:pPr>
        <w:pStyle w:val="ListParagraph"/>
        <w:numPr>
          <w:ilvl w:val="0"/>
          <w:numId w:val="6"/>
        </w:numPr>
        <w:rPr>
          <w:lang w:val="en-US"/>
        </w:rPr>
      </w:pPr>
      <w:r w:rsidRPr="00711D5E">
        <w:rPr>
          <w:lang w:val="en-US"/>
        </w:rPr>
        <w:t>Randomness of bits with</w:t>
      </w:r>
      <w:r>
        <w:rPr>
          <w:lang w:val="en-US"/>
        </w:rPr>
        <w:t xml:space="preserve"> LCGs </w:t>
      </w:r>
      <w:r>
        <w:rPr>
          <w:lang w:val="en-US"/>
        </w:rPr>
        <w:t>–</w:t>
      </w:r>
      <w:r>
        <w:rPr>
          <w:lang w:val="en-US"/>
        </w:rPr>
        <w:t xml:space="preserve"> Neil Coffey -  UK  - [2013]</w:t>
      </w:r>
    </w:p>
    <w:p w:rsidR="00711D5E" w:rsidRPr="00711D5E" w:rsidRDefault="00711D5E" w:rsidP="00711D5E">
      <w:pPr>
        <w:pStyle w:val="ListParagraph"/>
        <w:ind w:left="862"/>
        <w:rPr>
          <w:lang w:val="en-US"/>
        </w:rPr>
      </w:pPr>
      <w:r w:rsidRPr="00711D5E">
        <w:rPr>
          <w:lang w:val="en-US"/>
        </w:rPr>
        <w:t>[http://www.javamex.com/tutorials/random_numbers/lcg_bit_positions.shtml]</w:t>
      </w:r>
    </w:p>
    <w:p w:rsidR="00711D5E" w:rsidRPr="00711D5E" w:rsidRDefault="00711D5E" w:rsidP="00711D5E">
      <w:pPr>
        <w:pStyle w:val="ListParagraph"/>
        <w:ind w:left="862"/>
        <w:rPr>
          <w:lang w:val="en-US"/>
        </w:rPr>
      </w:pPr>
    </w:p>
    <w:p w:rsidR="00711D5E" w:rsidRDefault="00711D5E" w:rsidP="00711D5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21221">
        <w:rPr>
          <w:rFonts w:ascii="Courier New" w:hAnsi="Courier New" w:cs="Courier New"/>
          <w:lang w:val="en-US"/>
        </w:rPr>
        <w:t>Java.lang.Random</w:t>
      </w:r>
      <w:proofErr w:type="spellEnd"/>
      <w:r>
        <w:rPr>
          <w:lang w:val="en-US"/>
        </w:rPr>
        <w:t xml:space="preserve"> falls </w:t>
      </w:r>
      <w:r>
        <w:rPr>
          <w:lang w:val="en-US"/>
        </w:rPr>
        <w:t>“</w:t>
      </w:r>
      <w:r>
        <w:rPr>
          <w:lang w:val="en-US"/>
        </w:rPr>
        <w:t>mainly in the planes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Neil Coffey -  UK  - [2013]</w:t>
      </w:r>
      <w:r>
        <w:rPr>
          <w:lang w:val="en-US"/>
        </w:rPr>
        <w:t xml:space="preserve"> </w:t>
      </w:r>
      <w:r w:rsidRPr="00711D5E">
        <w:rPr>
          <w:lang w:val="en-US"/>
        </w:rPr>
        <w:t>[http://www.javamex.com/tutorials/random_numbers/lcg_planes.shtml]</w:t>
      </w:r>
    </w:p>
    <w:p w:rsidR="00711D5E" w:rsidRPr="00711D5E" w:rsidRDefault="00711D5E" w:rsidP="00711D5E">
      <w:pPr>
        <w:pStyle w:val="ListParagraph"/>
        <w:ind w:left="862"/>
        <w:rPr>
          <w:lang w:val="en-US"/>
        </w:rPr>
      </w:pPr>
    </w:p>
    <w:p w:rsidR="00711D5E" w:rsidRPr="00711D5E" w:rsidRDefault="00621221" w:rsidP="00711D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doe</w:t>
      </w:r>
      <w:r w:rsidR="00711D5E">
        <w:rPr>
          <w:lang w:val="en-US"/>
        </w:rPr>
        <w:t xml:space="preserve">s </w:t>
      </w:r>
      <w:proofErr w:type="spellStart"/>
      <w:r w:rsidR="00711D5E" w:rsidRPr="00621221">
        <w:rPr>
          <w:rFonts w:ascii="Courier New" w:hAnsi="Courier New" w:cs="Courier New"/>
          <w:lang w:val="en-US"/>
        </w:rPr>
        <w:t>java.util.</w:t>
      </w:r>
      <w:r w:rsidR="00711D5E" w:rsidRPr="00621221">
        <w:rPr>
          <w:rFonts w:ascii="Courier New" w:hAnsi="Courier New" w:cs="Courier New"/>
          <w:lang w:val="en-US"/>
        </w:rPr>
        <w:t>Random</w:t>
      </w:r>
      <w:proofErr w:type="spellEnd"/>
      <w:r>
        <w:rPr>
          <w:lang w:val="en-US"/>
        </w:rPr>
        <w:t xml:space="preserve"> work and how good is it </w:t>
      </w:r>
      <w:r w:rsidR="00711D5E">
        <w:rPr>
          <w:lang w:val="en-US"/>
        </w:rPr>
        <w:t xml:space="preserve"> </w:t>
      </w:r>
      <w:r w:rsidR="00711D5E">
        <w:rPr>
          <w:lang w:val="en-US"/>
        </w:rPr>
        <w:t>–</w:t>
      </w:r>
      <w:r w:rsidR="00711D5E">
        <w:rPr>
          <w:lang w:val="en-US"/>
        </w:rPr>
        <w:t xml:space="preserve"> Neil Coffey -  UK  - [2013]</w:t>
      </w:r>
      <w:r w:rsidR="00711D5E">
        <w:rPr>
          <w:lang w:val="en-US"/>
        </w:rPr>
        <w:t xml:space="preserve"> </w:t>
      </w:r>
      <w:r w:rsidR="00711D5E" w:rsidRPr="00711D5E">
        <w:rPr>
          <w:lang w:val="en-US"/>
        </w:rPr>
        <w:t>[http://www.javamex.com/tutorials/random_numbers/java_util_random_algorithm.shtml#.WMS6W39yyvB]</w:t>
      </w:r>
    </w:p>
    <w:sectPr w:rsidR="00711D5E" w:rsidRPr="00711D5E" w:rsidSect="00D76C64">
      <w:type w:val="continuous"/>
      <w:pgSz w:w="12240" w:h="15840"/>
      <w:pgMar w:top="1417" w:right="900" w:bottom="1417" w:left="993" w:header="454" w:footer="708" w:gutter="0"/>
      <w:cols w:num="2" w:space="8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4B8" w:rsidRDefault="00FD04B8" w:rsidP="00FA75A5">
      <w:pPr>
        <w:spacing w:after="0" w:line="240" w:lineRule="auto"/>
      </w:pPr>
      <w:r>
        <w:separator/>
      </w:r>
    </w:p>
  </w:endnote>
  <w:endnote w:type="continuationSeparator" w:id="0">
    <w:p w:rsidR="00FD04B8" w:rsidRDefault="00FD04B8" w:rsidP="00FA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5D5" w:rsidRDefault="00BC1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17" w:rsidRPr="004405ED" w:rsidRDefault="00DD2717" w:rsidP="00101D69">
    <w:pPr>
      <w:pStyle w:val="Footer"/>
      <w:tabs>
        <w:tab w:val="clear" w:pos="8504"/>
        <w:tab w:val="right" w:pos="10347"/>
      </w:tabs>
      <w:rPr>
        <w:color w:val="7F7F7F" w:themeColor="text1" w:themeTint="80"/>
      </w:rPr>
    </w:pPr>
    <w:r w:rsidRPr="004405ED">
      <w:rPr>
        <w:color w:val="7F7F7F" w:themeColor="text1" w:themeTint="80"/>
      </w:rPr>
      <w:t>Universidad del Valle</w:t>
    </w:r>
    <w:r w:rsidRPr="004405ED">
      <w:rPr>
        <w:color w:val="7F7F7F" w:themeColor="text1" w:themeTint="80"/>
      </w:rPr>
      <w:tab/>
    </w:r>
    <w:r w:rsidRPr="004405ED">
      <w:rPr>
        <w:color w:val="7F7F7F" w:themeColor="text1" w:themeTint="80"/>
      </w:rPr>
      <w:tab/>
      <w:t>Simulaci</w:t>
    </w:r>
    <w:r w:rsidRPr="004405ED">
      <w:rPr>
        <w:color w:val="7F7F7F" w:themeColor="text1" w:themeTint="80"/>
      </w:rPr>
      <w:t>ó</w:t>
    </w:r>
    <w:r w:rsidRPr="004405ED">
      <w:rPr>
        <w:color w:val="7F7F7F" w:themeColor="text1" w:themeTint="80"/>
      </w:rPr>
      <w:t>n Computacional</w:t>
    </w:r>
  </w:p>
  <w:p w:rsidR="00DD2717" w:rsidRPr="004405ED" w:rsidRDefault="00DD2717" w:rsidP="00101D69">
    <w:pPr>
      <w:pStyle w:val="Footer"/>
      <w:tabs>
        <w:tab w:val="clear" w:pos="8504"/>
        <w:tab w:val="right" w:pos="10347"/>
      </w:tabs>
      <w:rPr>
        <w:color w:val="7F7F7F" w:themeColor="text1" w:themeTint="80"/>
      </w:rPr>
    </w:pPr>
    <w:r w:rsidRPr="004405ED">
      <w:rPr>
        <w:color w:val="7F7F7F" w:themeColor="text1" w:themeTint="80"/>
      </w:rPr>
      <w:t>Escuela de Ingenier</w:t>
    </w:r>
    <w:r w:rsidRPr="004405ED">
      <w:rPr>
        <w:color w:val="7F7F7F" w:themeColor="text1" w:themeTint="80"/>
      </w:rPr>
      <w:t>í</w:t>
    </w:r>
    <w:r w:rsidRPr="004405ED">
      <w:rPr>
        <w:color w:val="7F7F7F" w:themeColor="text1" w:themeTint="80"/>
      </w:rPr>
      <w:t>a de Sistemas de Computaci</w:t>
    </w:r>
    <w:r w:rsidRPr="004405ED">
      <w:rPr>
        <w:color w:val="7F7F7F" w:themeColor="text1" w:themeTint="80"/>
      </w:rPr>
      <w:t>ó</w:t>
    </w:r>
    <w:r w:rsidRPr="004405ED">
      <w:rPr>
        <w:color w:val="7F7F7F" w:themeColor="text1" w:themeTint="80"/>
      </w:rPr>
      <w:t>n</w:t>
    </w:r>
    <w:r w:rsidRPr="004405ED">
      <w:rPr>
        <w:color w:val="7F7F7F" w:themeColor="text1" w:themeTint="80"/>
      </w:rPr>
      <w:tab/>
    </w:r>
    <w:r w:rsidRPr="004405ED">
      <w:rPr>
        <w:color w:val="7F7F7F" w:themeColor="text1" w:themeTint="80"/>
      </w:rPr>
      <w:t>Marzo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D69" w:rsidRPr="004405ED" w:rsidRDefault="00101D69" w:rsidP="004405ED">
    <w:pPr>
      <w:pStyle w:val="Footer"/>
      <w:tabs>
        <w:tab w:val="clear" w:pos="8504"/>
        <w:tab w:val="right" w:pos="10347"/>
      </w:tabs>
      <w:ind w:left="-709" w:right="-801"/>
      <w:rPr>
        <w:color w:val="7F7F7F" w:themeColor="text1" w:themeTint="80"/>
      </w:rPr>
    </w:pPr>
    <w:r w:rsidRPr="004405ED">
      <w:rPr>
        <w:color w:val="7F7F7F" w:themeColor="text1" w:themeTint="80"/>
      </w:rPr>
      <w:t>Universidad del Valle</w:t>
    </w:r>
    <w:r w:rsidRPr="004405ED">
      <w:rPr>
        <w:color w:val="7F7F7F" w:themeColor="text1" w:themeTint="80"/>
      </w:rPr>
      <w:tab/>
    </w:r>
    <w:r w:rsidRPr="004405ED">
      <w:rPr>
        <w:color w:val="7F7F7F" w:themeColor="text1" w:themeTint="80"/>
      </w:rPr>
      <w:tab/>
      <w:t>Simulaci</w:t>
    </w:r>
    <w:r w:rsidRPr="004405ED">
      <w:rPr>
        <w:color w:val="7F7F7F" w:themeColor="text1" w:themeTint="80"/>
      </w:rPr>
      <w:t>ó</w:t>
    </w:r>
    <w:r w:rsidRPr="004405ED">
      <w:rPr>
        <w:color w:val="7F7F7F" w:themeColor="text1" w:themeTint="80"/>
      </w:rPr>
      <w:t>n Computacional</w:t>
    </w:r>
  </w:p>
  <w:p w:rsidR="00101D69" w:rsidRPr="004405ED" w:rsidRDefault="00101D69" w:rsidP="004405ED">
    <w:pPr>
      <w:pStyle w:val="Footer"/>
      <w:tabs>
        <w:tab w:val="clear" w:pos="8504"/>
        <w:tab w:val="right" w:pos="10347"/>
      </w:tabs>
      <w:ind w:left="-709" w:right="-801"/>
      <w:rPr>
        <w:color w:val="7F7F7F" w:themeColor="text1" w:themeTint="80"/>
      </w:rPr>
    </w:pPr>
    <w:r w:rsidRPr="004405ED">
      <w:rPr>
        <w:color w:val="7F7F7F" w:themeColor="text1" w:themeTint="80"/>
      </w:rPr>
      <w:t>Escuela de Ingenier</w:t>
    </w:r>
    <w:r w:rsidRPr="004405ED">
      <w:rPr>
        <w:color w:val="7F7F7F" w:themeColor="text1" w:themeTint="80"/>
      </w:rPr>
      <w:t>í</w:t>
    </w:r>
    <w:r w:rsidRPr="004405ED">
      <w:rPr>
        <w:color w:val="7F7F7F" w:themeColor="text1" w:themeTint="80"/>
      </w:rPr>
      <w:t>a de Sistemas de Computaci</w:t>
    </w:r>
    <w:r w:rsidRPr="004405ED">
      <w:rPr>
        <w:color w:val="7F7F7F" w:themeColor="text1" w:themeTint="80"/>
      </w:rPr>
      <w:t>ó</w:t>
    </w:r>
    <w:r w:rsidRPr="004405ED">
      <w:rPr>
        <w:color w:val="7F7F7F" w:themeColor="text1" w:themeTint="80"/>
      </w:rPr>
      <w:t>n</w:t>
    </w:r>
    <w:r w:rsidRPr="004405ED">
      <w:rPr>
        <w:color w:val="7F7F7F" w:themeColor="text1" w:themeTint="80"/>
      </w:rPr>
      <w:tab/>
    </w:r>
    <w:r w:rsidR="00BC15D5">
      <w:rPr>
        <w:color w:val="7F7F7F" w:themeColor="text1" w:themeTint="80"/>
      </w:rPr>
      <w:tab/>
    </w:r>
    <w:r w:rsidRPr="004405ED">
      <w:rPr>
        <w:color w:val="7F7F7F" w:themeColor="text1" w:themeTint="80"/>
      </w:rPr>
      <w:t>Marzo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4B8" w:rsidRDefault="00FD04B8" w:rsidP="00FA75A5">
      <w:pPr>
        <w:spacing w:after="0" w:line="240" w:lineRule="auto"/>
      </w:pPr>
      <w:r>
        <w:separator/>
      </w:r>
    </w:p>
  </w:footnote>
  <w:footnote w:type="continuationSeparator" w:id="0">
    <w:p w:rsidR="00FD04B8" w:rsidRDefault="00FD04B8" w:rsidP="00FA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5D5" w:rsidRDefault="00BC1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17" w:rsidRPr="004405ED" w:rsidRDefault="00DD2717" w:rsidP="00101D69">
    <w:pPr>
      <w:pStyle w:val="Header"/>
      <w:jc w:val="right"/>
      <w:rPr>
        <w:color w:val="7F7F7F" w:themeColor="text1" w:themeTint="80"/>
      </w:rPr>
    </w:pPr>
    <w:r w:rsidRPr="004405ED">
      <w:rPr>
        <w:noProof/>
        <w:color w:val="7F7F7F" w:themeColor="text1" w:themeTint="8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-31555</wp:posOffset>
          </wp:positionH>
          <wp:positionV relativeFrom="paragraph">
            <wp:posOffset>-100965</wp:posOffset>
          </wp:positionV>
          <wp:extent cx="438150" cy="590550"/>
          <wp:effectExtent l="0" t="0" r="0" b="0"/>
          <wp:wrapThrough wrapText="bothSides">
            <wp:wrapPolygon edited="0">
              <wp:start x="0" y="0"/>
              <wp:lineTo x="0" y="20903"/>
              <wp:lineTo x="20661" y="20903"/>
              <wp:lineTo x="20661" y="0"/>
              <wp:lineTo x="0" y="0"/>
            </wp:wrapPolygon>
          </wp:wrapThrough>
          <wp:docPr id="1" name="Picture 1" descr="https://lh6.googleusercontent.com/tzhtIVlYXb8R0Z_x7Td7iak0Mz2zq7cx2I9OXbJzslH07JelysFDoO4mylLHLKiYsa8kxShygrstTN8m7ofUGuSeLxA__A4CtAZGD5I-3LvuTVkytcjSUxnVS0VqxeXvCPlx-mu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tzhtIVlYXb8R0Z_x7Td7iak0Mz2zq7cx2I9OXbJzslH07JelysFDoO4mylLHLKiYsa8kxShygrstTN8m7ofUGuSeLxA__A4CtAZGD5I-3LvuTVkytcjSUxnVS0VqxeXvCPlx-mu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05ED">
      <w:rPr>
        <w:color w:val="7F7F7F" w:themeColor="text1" w:themeTint="80"/>
      </w:rPr>
      <w:t>Taller # 01 Simulaci</w:t>
    </w:r>
    <w:r w:rsidRPr="004405ED">
      <w:rPr>
        <w:color w:val="7F7F7F" w:themeColor="text1" w:themeTint="80"/>
      </w:rPr>
      <w:t>ó</w:t>
    </w:r>
    <w:r w:rsidRPr="004405ED">
      <w:rPr>
        <w:color w:val="7F7F7F" w:themeColor="text1" w:themeTint="80"/>
      </w:rPr>
      <w:t>n Computacional</w:t>
    </w:r>
  </w:p>
  <w:p w:rsidR="00DD2717" w:rsidRPr="004405ED" w:rsidRDefault="00DD2717" w:rsidP="00101D69">
    <w:pPr>
      <w:pStyle w:val="Header"/>
      <w:ind w:left="-709"/>
      <w:jc w:val="right"/>
      <w:rPr>
        <w:color w:val="7F7F7F" w:themeColor="text1" w:themeTint="80"/>
      </w:rPr>
    </w:pPr>
    <w:r w:rsidRPr="004405ED">
      <w:rPr>
        <w:color w:val="7F7F7F" w:themeColor="text1" w:themeTint="80"/>
      </w:rPr>
      <w:t>Generador de N</w:t>
    </w:r>
    <w:r w:rsidRPr="004405ED">
      <w:rPr>
        <w:color w:val="7F7F7F" w:themeColor="text1" w:themeTint="80"/>
      </w:rPr>
      <w:t>ú</w:t>
    </w:r>
    <w:r w:rsidRPr="004405ED">
      <w:rPr>
        <w:color w:val="7F7F7F" w:themeColor="text1" w:themeTint="80"/>
      </w:rPr>
      <w:t xml:space="preserve">meros </w:t>
    </w:r>
    <w:proofErr w:type="spellStart"/>
    <w:r w:rsidRPr="004405ED">
      <w:rPr>
        <w:color w:val="7F7F7F" w:themeColor="text1" w:themeTint="80"/>
      </w:rPr>
      <w:t>Pseudo</w:t>
    </w:r>
    <w:proofErr w:type="spellEnd"/>
    <w:r w:rsidRPr="004405ED">
      <w:rPr>
        <w:color w:val="7F7F7F" w:themeColor="text1" w:themeTint="80"/>
      </w:rPr>
      <w:t xml:space="preserve"> Aleatorios y Pruebas de Bondad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D69" w:rsidRPr="004405ED" w:rsidRDefault="00101D69" w:rsidP="008D42DA">
    <w:pPr>
      <w:pStyle w:val="Header"/>
      <w:ind w:right="-801"/>
      <w:jc w:val="right"/>
      <w:rPr>
        <w:color w:val="7F7F7F" w:themeColor="text1" w:themeTint="80"/>
      </w:rPr>
    </w:pPr>
    <w:bookmarkStart w:id="0" w:name="_GoBack"/>
    <w:r w:rsidRPr="004405ED">
      <w:rPr>
        <w:noProof/>
        <w:color w:val="7F7F7F" w:themeColor="text1" w:themeTint="80"/>
      </w:rPr>
      <w:drawing>
        <wp:anchor distT="0" distB="0" distL="114300" distR="114300" simplePos="0" relativeHeight="251659776" behindDoc="0" locked="0" layoutInCell="1" allowOverlap="1" wp14:anchorId="7B0FA362" wp14:editId="21FBE947">
          <wp:simplePos x="0" y="0"/>
          <wp:positionH relativeFrom="column">
            <wp:posOffset>-481379</wp:posOffset>
          </wp:positionH>
          <wp:positionV relativeFrom="paragraph">
            <wp:posOffset>-96520</wp:posOffset>
          </wp:positionV>
          <wp:extent cx="438150" cy="590550"/>
          <wp:effectExtent l="0" t="0" r="0" b="0"/>
          <wp:wrapThrough wrapText="bothSides">
            <wp:wrapPolygon edited="0">
              <wp:start x="0" y="0"/>
              <wp:lineTo x="0" y="20903"/>
              <wp:lineTo x="20661" y="20903"/>
              <wp:lineTo x="20661" y="0"/>
              <wp:lineTo x="0" y="0"/>
            </wp:wrapPolygon>
          </wp:wrapThrough>
          <wp:docPr id="20" name="Picture 20" descr="https://lh6.googleusercontent.com/tzhtIVlYXb8R0Z_x7Td7iak0Mz2zq7cx2I9OXbJzslH07JelysFDoO4mylLHLKiYsa8kxShygrstTN8m7ofUGuSeLxA__A4CtAZGD5I-3LvuTVkytcjSUxnVS0VqxeXvCPlx-mu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tzhtIVlYXb8R0Z_x7Td7iak0Mz2zq7cx2I9OXbJzslH07JelysFDoO4mylLHLKiYsa8kxShygrstTN8m7ofUGuSeLxA__A4CtAZGD5I-3LvuTVkytcjSUxnVS0VqxeXvCPlx-mu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4405ED">
      <w:rPr>
        <w:color w:val="7F7F7F" w:themeColor="text1" w:themeTint="80"/>
      </w:rPr>
      <w:t>Taller # 01 Simulaci</w:t>
    </w:r>
    <w:r w:rsidRPr="004405ED">
      <w:rPr>
        <w:color w:val="7F7F7F" w:themeColor="text1" w:themeTint="80"/>
      </w:rPr>
      <w:t>ó</w:t>
    </w:r>
    <w:r w:rsidRPr="004405ED">
      <w:rPr>
        <w:color w:val="7F7F7F" w:themeColor="text1" w:themeTint="80"/>
      </w:rPr>
      <w:t>n Computacional</w:t>
    </w:r>
  </w:p>
  <w:p w:rsidR="00101D69" w:rsidRPr="004405ED" w:rsidRDefault="00101D69" w:rsidP="008D42DA">
    <w:pPr>
      <w:pStyle w:val="Header"/>
      <w:ind w:left="-709" w:right="-801"/>
      <w:jc w:val="right"/>
      <w:rPr>
        <w:color w:val="7F7F7F" w:themeColor="text1" w:themeTint="80"/>
      </w:rPr>
    </w:pPr>
    <w:r w:rsidRPr="004405ED">
      <w:rPr>
        <w:color w:val="7F7F7F" w:themeColor="text1" w:themeTint="80"/>
      </w:rPr>
      <w:t>Generador de N</w:t>
    </w:r>
    <w:r w:rsidRPr="004405ED">
      <w:rPr>
        <w:color w:val="7F7F7F" w:themeColor="text1" w:themeTint="80"/>
      </w:rPr>
      <w:t>ú</w:t>
    </w:r>
    <w:r w:rsidRPr="004405ED">
      <w:rPr>
        <w:color w:val="7F7F7F" w:themeColor="text1" w:themeTint="80"/>
      </w:rPr>
      <w:t xml:space="preserve">meros </w:t>
    </w:r>
    <w:proofErr w:type="spellStart"/>
    <w:r w:rsidRPr="004405ED">
      <w:rPr>
        <w:color w:val="7F7F7F" w:themeColor="text1" w:themeTint="80"/>
      </w:rPr>
      <w:t>Pseudo</w:t>
    </w:r>
    <w:proofErr w:type="spellEnd"/>
    <w:r w:rsidRPr="004405ED">
      <w:rPr>
        <w:color w:val="7F7F7F" w:themeColor="text1" w:themeTint="80"/>
      </w:rPr>
      <w:t xml:space="preserve"> Aleatorios y Pruebas de Bondad</w:t>
    </w:r>
  </w:p>
  <w:p w:rsidR="00101D69" w:rsidRDefault="00101D69" w:rsidP="00101D69">
    <w:pPr>
      <w:pStyle w:val="Header"/>
      <w:ind w:right="-6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7A9"/>
    <w:multiLevelType w:val="hybridMultilevel"/>
    <w:tmpl w:val="F38AB9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7702B"/>
    <w:multiLevelType w:val="hybridMultilevel"/>
    <w:tmpl w:val="D94233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2E1C"/>
    <w:multiLevelType w:val="hybridMultilevel"/>
    <w:tmpl w:val="24F2CAA6"/>
    <w:lvl w:ilvl="0" w:tplc="5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D2E5995"/>
    <w:multiLevelType w:val="hybridMultilevel"/>
    <w:tmpl w:val="35DC811E"/>
    <w:lvl w:ilvl="0" w:tplc="65FAA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20FBC"/>
    <w:multiLevelType w:val="hybridMultilevel"/>
    <w:tmpl w:val="7E9EE7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95674"/>
    <w:multiLevelType w:val="hybridMultilevel"/>
    <w:tmpl w:val="20500624"/>
    <w:lvl w:ilvl="0" w:tplc="67DE2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C9"/>
    <w:rsid w:val="00043F9A"/>
    <w:rsid w:val="000C1B7C"/>
    <w:rsid w:val="00101D69"/>
    <w:rsid w:val="00207414"/>
    <w:rsid w:val="00286E35"/>
    <w:rsid w:val="002A2531"/>
    <w:rsid w:val="002A759A"/>
    <w:rsid w:val="002F5DE8"/>
    <w:rsid w:val="0034780D"/>
    <w:rsid w:val="003A24ED"/>
    <w:rsid w:val="004405ED"/>
    <w:rsid w:val="00510115"/>
    <w:rsid w:val="0052626D"/>
    <w:rsid w:val="005E5B39"/>
    <w:rsid w:val="006115CA"/>
    <w:rsid w:val="00621221"/>
    <w:rsid w:val="00625E80"/>
    <w:rsid w:val="00627A85"/>
    <w:rsid w:val="006A3F93"/>
    <w:rsid w:val="006B3C14"/>
    <w:rsid w:val="006E500F"/>
    <w:rsid w:val="0071064B"/>
    <w:rsid w:val="00711D5E"/>
    <w:rsid w:val="007A31D6"/>
    <w:rsid w:val="0080590C"/>
    <w:rsid w:val="008A46D8"/>
    <w:rsid w:val="008D42DA"/>
    <w:rsid w:val="00902F72"/>
    <w:rsid w:val="009326A7"/>
    <w:rsid w:val="00A146E5"/>
    <w:rsid w:val="00A420C9"/>
    <w:rsid w:val="00B2354E"/>
    <w:rsid w:val="00B33F27"/>
    <w:rsid w:val="00B9054C"/>
    <w:rsid w:val="00BC15D5"/>
    <w:rsid w:val="00BD7505"/>
    <w:rsid w:val="00BE1BAD"/>
    <w:rsid w:val="00CA0BDB"/>
    <w:rsid w:val="00CF3B76"/>
    <w:rsid w:val="00D226B2"/>
    <w:rsid w:val="00D26F32"/>
    <w:rsid w:val="00D76C64"/>
    <w:rsid w:val="00DD2717"/>
    <w:rsid w:val="00E65338"/>
    <w:rsid w:val="00F53D21"/>
    <w:rsid w:val="00FA75A5"/>
    <w:rsid w:val="00F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04F20"/>
  <w15:chartTrackingRefBased/>
  <w15:docId w15:val="{424F2338-FBEE-4C35-B141-8E87B7B2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Times New Roman" w:cs="Times New Roman"/>
        <w:lang w:val="es-419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1D6"/>
    <w:pPr>
      <w:keepNext/>
      <w:keepLines/>
      <w:spacing w:before="240" w:after="0"/>
      <w:outlineLvl w:val="0"/>
    </w:pPr>
    <w:rPr>
      <w:rFonts w:ascii="Calibri Light" w:eastAsia="Yu Gothic Light" w:hAnsi="Calibri Light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1D6"/>
    <w:pPr>
      <w:keepNext/>
      <w:keepLines/>
      <w:spacing w:before="40" w:after="0"/>
      <w:outlineLvl w:val="1"/>
    </w:pPr>
    <w:rPr>
      <w:rFonts w:ascii="Calibri Light" w:eastAsia="Yu Gothic Light" w:hAnsi="Calibri Light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D5D3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A5"/>
  </w:style>
  <w:style w:type="paragraph" w:styleId="Footer">
    <w:name w:val="footer"/>
    <w:basedOn w:val="Normal"/>
    <w:link w:val="FooterChar"/>
    <w:uiPriority w:val="99"/>
    <w:unhideWhenUsed/>
    <w:rsid w:val="00FA7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A5"/>
  </w:style>
  <w:style w:type="paragraph" w:styleId="Title">
    <w:name w:val="Title"/>
    <w:basedOn w:val="Normal"/>
    <w:next w:val="Normal"/>
    <w:link w:val="TitleChar"/>
    <w:uiPriority w:val="10"/>
    <w:qFormat/>
    <w:rsid w:val="00B2354E"/>
    <w:pPr>
      <w:spacing w:after="0" w:line="240" w:lineRule="auto"/>
      <w:contextualSpacing/>
    </w:pPr>
    <w:rPr>
      <w:rFonts w:ascii="Calibri Light" w:eastAsia="Yu Gothic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B2354E"/>
    <w:rPr>
      <w:rFonts w:ascii="Calibri Light" w:eastAsia="Yu Gothic Light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7A31D6"/>
    <w:rPr>
      <w:rFonts w:ascii="Calibri Light" w:eastAsia="Yu Gothic Light" w:hAnsi="Calibri Light"/>
      <w:color w:val="C45911" w:themeColor="accent2" w:themeShade="BF"/>
      <w:sz w:val="32"/>
      <w:szCs w:val="32"/>
    </w:rPr>
  </w:style>
  <w:style w:type="character" w:customStyle="1" w:styleId="Heading2Char">
    <w:name w:val="Heading 2 Char"/>
    <w:link w:val="Heading2"/>
    <w:uiPriority w:val="9"/>
    <w:rsid w:val="007A31D6"/>
    <w:rPr>
      <w:rFonts w:ascii="Calibri Light" w:eastAsia="Yu Gothic Light" w:hAnsi="Calibri Light"/>
      <w:color w:val="ED7D31" w:themeColor="accent2"/>
      <w:sz w:val="26"/>
      <w:szCs w:val="26"/>
    </w:rPr>
  </w:style>
  <w:style w:type="character" w:styleId="BookTitle">
    <w:name w:val="Book Title"/>
    <w:uiPriority w:val="33"/>
    <w:qFormat/>
    <w:rsid w:val="00B2354E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2354E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B2354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54E"/>
    <w:pPr>
      <w:numPr>
        <w:ilvl w:val="1"/>
      </w:numPr>
    </w:pPr>
    <w:rPr>
      <w:rFonts w:hAnsi="Calibri" w:cs="Arial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B2354E"/>
    <w:rPr>
      <w:rFonts w:hAnsi="Calibri" w:cs="Arial"/>
      <w:color w:val="5A5A5A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A31D6"/>
    <w:rPr>
      <w:rFonts w:asciiTheme="majorHAnsi" w:eastAsiaTheme="majorEastAsia" w:hAnsiTheme="majorHAnsi" w:cstheme="majorBidi"/>
      <w:color w:val="FD5D31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B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6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11D5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1D5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Custom%20Office%20Templates\Plantilla%20Informes%20Unival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8523-B3AC-4715-A577-7E5C2656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Univalle</Template>
  <TotalTime>4294967242</TotalTime>
  <Pages>6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Caicedo Hidalgo</dc:creator>
  <cp:keywords/>
  <dc:description/>
  <cp:lastModifiedBy>Geraldine Caicedo Hidalgo</cp:lastModifiedBy>
  <cp:revision>19</cp:revision>
  <cp:lastPrinted>2017-03-12T03:35:00Z</cp:lastPrinted>
  <dcterms:created xsi:type="dcterms:W3CDTF">2017-03-10T23:52:00Z</dcterms:created>
  <dcterms:modified xsi:type="dcterms:W3CDTF">2017-03-12T03:36:00Z</dcterms:modified>
</cp:coreProperties>
</file>